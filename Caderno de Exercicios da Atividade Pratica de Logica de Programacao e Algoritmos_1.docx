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2EF3441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6E191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2EF3441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6E191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3C5C758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</w:p>
                          <w:p w14:paraId="2938E0AD" w14:textId="683531C6" w:rsidR="00000943" w:rsidRPr="006540A1" w:rsidRDefault="006540A1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(COLOCAR NOME AQUI)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pt;margin-top:137.8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    <v:textbox>
                  <w:txbxContent>
                    <w:p w14:paraId="268288F4" w14:textId="63C5C758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</w:p>
                    <w:p w14:paraId="2938E0AD" w14:textId="683531C6" w:rsidR="00000943" w:rsidRPr="006540A1" w:rsidRDefault="006540A1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(COLOCAR NOME AQUI)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05BE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D810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B4D6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26A91A19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757DF">
              <w:rPr>
                <w:b/>
                <w:bCs/>
                <w:color w:val="1F3864" w:themeColor="accent5" w:themeShade="80"/>
              </w:rPr>
              <w:t xml:space="preserve">Para calcular </w:t>
            </w:r>
            <w:r w:rsidR="001261FA">
              <w:rPr>
                <w:b/>
                <w:bCs/>
                <w:color w:val="1F3864" w:themeColor="accent5" w:themeShade="80"/>
              </w:rPr>
              <w:t xml:space="preserve">o valor total que o </w:t>
            </w:r>
            <w:r w:rsidR="00540FAA">
              <w:rPr>
                <w:b/>
                <w:bCs/>
                <w:color w:val="1F3864" w:themeColor="accent5" w:themeShade="80"/>
              </w:rPr>
              <w:t>deve-se levar em consideração o custo de embala</w:t>
            </w:r>
            <w:r w:rsidR="00B55E48">
              <w:rPr>
                <w:b/>
                <w:bCs/>
                <w:color w:val="1F3864" w:themeColor="accent5" w:themeShade="80"/>
              </w:rPr>
              <w:t>gem conforme a tabela abaixo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7EC84A64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</w:t>
                  </w:r>
                </w:p>
              </w:tc>
              <w:tc>
                <w:tcPr>
                  <w:tcW w:w="4745" w:type="dxa"/>
                </w:tcPr>
                <w:p w14:paraId="0C4C9D4D" w14:textId="3EA95694" w:rsidR="009E6C5A" w:rsidRPr="009E6C5A" w:rsidRDefault="009760F1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Custo </w:t>
                  </w:r>
                  <w:r w:rsidR="00AE06E3">
                    <w:rPr>
                      <w:sz w:val="24"/>
                      <w:szCs w:val="24"/>
                    </w:rPr>
                    <w:t>de e</w:t>
                  </w:r>
                  <w:r>
                    <w:rPr>
                      <w:sz w:val="24"/>
                      <w:szCs w:val="24"/>
                    </w:rPr>
                    <w:t>mbalagem</w:t>
                  </w:r>
                  <w:r w:rsidR="001B40C4">
                    <w:rPr>
                      <w:sz w:val="24"/>
                      <w:szCs w:val="24"/>
                    </w:rPr>
                    <w:t xml:space="preserve"> para </w:t>
                  </w:r>
                  <w:r w:rsidR="00AE06E3">
                    <w:rPr>
                      <w:sz w:val="24"/>
                      <w:szCs w:val="24"/>
                    </w:rPr>
                    <w:t>f</w:t>
                  </w:r>
                  <w:r w:rsidR="001B40C4">
                    <w:rPr>
                      <w:sz w:val="24"/>
                      <w:szCs w:val="24"/>
                    </w:rPr>
                    <w:t>rete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744749E0" w:rsidR="009E6C5A" w:rsidRDefault="00B55E48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 w:rsidRPr="00B55E48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0 &lt;= quantidade &lt; 11</w:t>
                  </w:r>
                </w:p>
              </w:tc>
              <w:tc>
                <w:tcPr>
                  <w:tcW w:w="4745" w:type="dxa"/>
                </w:tcPr>
                <w:p w14:paraId="0024F056" w14:textId="688F7B0B" w:rsidR="009E6C5A" w:rsidRDefault="004E0773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R$ 30</w:t>
                  </w:r>
                  <w:r w:rsidR="0030083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.00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79D283EB" w:rsidR="009E6C5A" w:rsidRDefault="00E318B7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 w:rsidRPr="00E318B7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11 &lt;= quantidade &lt; 101</w:t>
                  </w:r>
                </w:p>
              </w:tc>
              <w:tc>
                <w:tcPr>
                  <w:tcW w:w="4745" w:type="dxa"/>
                </w:tcPr>
                <w:p w14:paraId="6237A975" w14:textId="23973614" w:rsidR="009E6C5A" w:rsidRDefault="0094722B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4E07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60</w:t>
                  </w:r>
                  <w:r w:rsidR="0030083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.00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2F8680A1" w:rsidR="009E6C5A" w:rsidRDefault="00E318B7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 w:rsidRPr="00E318B7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101 &lt;= quantidade &lt; 1001</w:t>
                  </w:r>
                </w:p>
              </w:tc>
              <w:tc>
                <w:tcPr>
                  <w:tcW w:w="4745" w:type="dxa"/>
                </w:tcPr>
                <w:p w14:paraId="6C15F19B" w14:textId="2CBDCD09" w:rsidR="009E6C5A" w:rsidRDefault="0094722B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4E07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120</w:t>
                  </w:r>
                  <w:r w:rsidR="0030083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.00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76EFFA62" w:rsidR="009E6C5A" w:rsidRDefault="009760F1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q</w:t>
                  </w:r>
                  <w:r w:rsidR="00E318B7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uantidade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&gt;= 1001</w:t>
                  </w:r>
                </w:p>
              </w:tc>
              <w:tc>
                <w:tcPr>
                  <w:tcW w:w="4745" w:type="dxa"/>
                </w:tcPr>
                <w:p w14:paraId="661337CA" w14:textId="727B2D85" w:rsidR="009E6C5A" w:rsidRDefault="0094722B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4E07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240</w:t>
                  </w:r>
                  <w:r w:rsidR="0030083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.00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0B48F7A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Lembrar que número </w:t>
            </w:r>
            <w:r w:rsidR="00A51CAC" w:rsidRPr="00E5518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decimal é feito com </w:t>
            </w:r>
            <w:r w:rsidR="00300833" w:rsidRPr="00E5518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PONTO</w:t>
            </w:r>
            <w:r w:rsidR="00A51CAC" w:rsidRPr="00E5518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e não </w:t>
            </w:r>
            <w:r w:rsidR="00300833" w:rsidRPr="00E5518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VÍRGULA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5DE10E05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o valor total </w:t>
            </w:r>
            <w:r w:rsidR="00C67D54">
              <w:rPr>
                <w:b/>
                <w:bCs/>
                <w:color w:val="1F3864" w:themeColor="accent5" w:themeShade="80"/>
                <w:sz w:val="24"/>
                <w:szCs w:val="24"/>
              </w:rPr>
              <w:t>sem o</w:t>
            </w:r>
            <w:r w:rsidR="00AE06E3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custo </w:t>
            </w:r>
            <w:r w:rsidR="00AE06E3" w:rsidRPr="00AE06E3">
              <w:rPr>
                <w:b/>
                <w:bCs/>
                <w:color w:val="1F3864" w:themeColor="accent5" w:themeShade="80"/>
                <w:sz w:val="24"/>
                <w:szCs w:val="24"/>
              </w:rPr>
              <w:t>de embalagem para frete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2E19AC64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total após o </w:t>
            </w:r>
            <w:r w:rsidR="00AE06E3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custo </w:t>
            </w:r>
            <w:r w:rsidR="00AE06E3" w:rsidRPr="00AE06E3">
              <w:rPr>
                <w:b/>
                <w:bCs/>
                <w:color w:val="1F3864" w:themeColor="accent5" w:themeShade="80"/>
                <w:sz w:val="24"/>
                <w:szCs w:val="24"/>
              </w:rPr>
              <w:t>de embalagem para frete</w:t>
            </w:r>
            <w:r w:rsidR="00AE06E3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A884BF8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07FFE386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</w:t>
            </w:r>
            <w:r w:rsidR="00643055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00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0EB440F3" w14:textId="7A6AF699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4D120AC7" w14:textId="2D89CF40" w:rsidR="00C2242F" w:rsidRDefault="00847205" w:rsidP="006C1D3D">
            <w:pPr>
              <w:ind w:firstLine="0"/>
              <w:jc w:val="center"/>
              <w:rPr>
                <w:color w:val="A9B7C6"/>
              </w:rPr>
            </w:pPr>
            <w:r w:rsidRPr="00847205">
              <w:rPr>
                <w:noProof/>
                <w:color w:val="A9B7C6"/>
              </w:rPr>
              <w:drawing>
                <wp:inline distT="0" distB="0" distL="0" distR="0" wp14:anchorId="1AE0A537" wp14:editId="372EF617">
                  <wp:extent cx="5344271" cy="790685"/>
                  <wp:effectExtent l="0" t="0" r="889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A5C08" w14:textId="28231788" w:rsidR="00B23120" w:rsidRPr="00736765" w:rsidRDefault="00B23120" w:rsidP="006C1D3D">
            <w:pPr>
              <w:ind w:firstLine="0"/>
              <w:jc w:val="center"/>
              <w:rPr>
                <w:color w:val="A9B7C6"/>
              </w:rPr>
            </w:pPr>
            <w:r w:rsidRPr="00766DBC">
              <w:rPr>
                <w:b/>
                <w:bCs/>
                <w:color w:val="1F3864" w:themeColor="accent5" w:themeShade="80"/>
              </w:rPr>
              <w:t xml:space="preserve">Figura: Exemplo de programa </w:t>
            </w:r>
            <w:r>
              <w:rPr>
                <w:b/>
                <w:bCs/>
                <w:color w:val="1F3864" w:themeColor="accent5" w:themeShade="80"/>
              </w:rPr>
              <w:t xml:space="preserve">com </w:t>
            </w:r>
            <w:r w:rsidR="00847205">
              <w:rPr>
                <w:b/>
                <w:bCs/>
                <w:color w:val="1F3864" w:themeColor="accent5" w:themeShade="80"/>
              </w:rPr>
              <w:t xml:space="preserve"> 1001 unidades</w:t>
            </w:r>
            <w:r>
              <w:rPr>
                <w:b/>
                <w:bCs/>
                <w:color w:val="1F3864" w:themeColor="accent5" w:themeShade="80"/>
              </w:rPr>
              <w:t xml:space="preserve"> sendo pedidas.</w:t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0DF8808C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63CB7F2F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10DB103C" w14:textId="68F79B4C" w:rsidR="0005040A" w:rsidRPr="00D0516E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</w:t>
            </w:r>
            <w:r w:rsidR="00A36A84">
              <w:rPr>
                <w:rFonts w:eastAsia="Times New Roman"/>
                <w:color w:val="FF0000"/>
                <w:sz w:val="24"/>
                <w:szCs w:val="24"/>
              </w:rPr>
              <w:t xml:space="preserve"> de colocar o seu nome completo</w:t>
            </w:r>
            <w:r w:rsidRPr="00D0516E">
              <w:rPr>
                <w:rFonts w:eastAsia="Times New Roman"/>
                <w:color w:val="FF0000"/>
                <w:sz w:val="24"/>
                <w:szCs w:val="24"/>
              </w:rPr>
              <w:t>)</w:t>
            </w:r>
          </w:p>
          <w:p w14:paraId="2586BC6C" w14:textId="77777777" w:rsidR="004B75AF" w:rsidRDefault="00E56F4D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39A8D8D8" w14:textId="3CF7365A" w:rsidR="007A7CB1" w:rsidRPr="0088030D" w:rsidRDefault="007A7CB1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de inserir comentários)</w:t>
            </w: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416B35AF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661B53B6" w14:textId="77777777" w:rsidR="00736765" w:rsidRDefault="00736765" w:rsidP="00736765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0B9D5F45" w14:textId="79A3AA28" w:rsidR="00736765" w:rsidRPr="00493FB9" w:rsidRDefault="00736765" w:rsidP="00493FB9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</w:t>
            </w:r>
            <w:r w:rsidR="00DA7928">
              <w:rPr>
                <w:rFonts w:eastAsia="Times New Roman"/>
                <w:color w:val="FF0000"/>
                <w:sz w:val="24"/>
                <w:szCs w:val="24"/>
              </w:rPr>
              <w:t>e colocar o nome</w:t>
            </w:r>
            <w:r w:rsidRPr="00D0516E">
              <w:rPr>
                <w:rFonts w:eastAsia="Times New Roman"/>
                <w:color w:val="FF0000"/>
                <w:sz w:val="24"/>
                <w:szCs w:val="24"/>
              </w:rPr>
              <w:t>)</w:t>
            </w:r>
          </w:p>
        </w:tc>
      </w:tr>
    </w:tbl>
    <w:p w14:paraId="34254F63" w14:textId="057BDAAA" w:rsidR="00811557" w:rsidRDefault="00D35987" w:rsidP="00D3598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0404A736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</w:t>
            </w:r>
            <w:r w:rsidR="00BA713E">
              <w:rPr>
                <w:b/>
                <w:bCs/>
                <w:color w:val="113162"/>
                <w:sz w:val="24"/>
                <w:szCs w:val="24"/>
              </w:rPr>
              <w:t>sorveteria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3502DA99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</w:t>
            </w:r>
            <w:r w:rsidR="00BA713E">
              <w:rPr>
                <w:b/>
                <w:bCs/>
                <w:color w:val="113162"/>
                <w:sz w:val="24"/>
                <w:szCs w:val="24"/>
              </w:rPr>
              <w:t>Sorveteria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</w:t>
            </w:r>
            <w:r w:rsidR="00776DB5">
              <w:rPr>
                <w:b/>
                <w:bCs/>
                <w:color w:val="113162"/>
                <w:sz w:val="24"/>
                <w:szCs w:val="24"/>
              </w:rPr>
              <w:t xml:space="preserve">com o código,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76DB5">
              <w:rPr>
                <w:b/>
                <w:bCs/>
                <w:color w:val="113162"/>
                <w:sz w:val="24"/>
                <w:szCs w:val="24"/>
              </w:rPr>
              <w:t>tamanhos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e</w:t>
            </w:r>
            <w:r w:rsidR="005C62D4">
              <w:rPr>
                <w:b/>
                <w:bCs/>
                <w:color w:val="113162"/>
                <w:sz w:val="24"/>
                <w:szCs w:val="24"/>
              </w:rPr>
              <w:t xml:space="preserve"> os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5C62D4">
              <w:rPr>
                <w:b/>
                <w:bCs/>
                <w:color w:val="113162"/>
                <w:sz w:val="24"/>
                <w:szCs w:val="24"/>
              </w:rPr>
              <w:t xml:space="preserve"> de sorvete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8505" w:type="dxa"/>
              <w:tblInd w:w="487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  <w:gridCol w:w="1701"/>
              <w:gridCol w:w="1701"/>
            </w:tblGrid>
            <w:tr w:rsidR="005C62D4" w14:paraId="04457D27" w14:textId="4BF604AA" w:rsidTr="009C09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1" w:type="dxa"/>
                </w:tcPr>
                <w:p w14:paraId="34607972" w14:textId="66C3C8B0" w:rsidR="005C62D4" w:rsidRPr="009E6C5A" w:rsidRDefault="005C62D4" w:rsidP="00757296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1701" w:type="dxa"/>
                </w:tcPr>
                <w:p w14:paraId="741FD544" w14:textId="76AB61BB" w:rsidR="005C62D4" w:rsidRPr="009E6C5A" w:rsidRDefault="005C62D4" w:rsidP="00757296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1701" w:type="dxa"/>
                </w:tcPr>
                <w:p w14:paraId="007DDDBB" w14:textId="77777777" w:rsidR="005C62D4" w:rsidRDefault="0040498D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Tamanho</w:t>
                  </w:r>
                  <w:r w:rsidR="005C62D4">
                    <w:rPr>
                      <w:sz w:val="24"/>
                      <w:szCs w:val="24"/>
                    </w:rPr>
                    <w:t xml:space="preserve"> </w:t>
                  </w:r>
                  <w:r w:rsidR="009C09AF">
                    <w:rPr>
                      <w:sz w:val="24"/>
                      <w:szCs w:val="24"/>
                    </w:rPr>
                    <w:t>P</w:t>
                  </w:r>
                </w:p>
                <w:p w14:paraId="21BAB2CF" w14:textId="3AAA74EC" w:rsidR="009C09AF" w:rsidRPr="009E6C5A" w:rsidRDefault="009C09AF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(500</w:t>
                  </w:r>
                  <w:r w:rsidR="0075729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ml)</w:t>
                  </w:r>
                </w:p>
              </w:tc>
              <w:tc>
                <w:tcPr>
                  <w:tcW w:w="1701" w:type="dxa"/>
                </w:tcPr>
                <w:p w14:paraId="0DA81D5A" w14:textId="77777777" w:rsidR="005C62D4" w:rsidRDefault="0040498D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Tamanho M</w:t>
                  </w:r>
                </w:p>
                <w:p w14:paraId="56B8A8BF" w14:textId="094A0AA4" w:rsidR="009C09AF" w:rsidRDefault="00757296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(1000 ml)</w:t>
                  </w:r>
                </w:p>
              </w:tc>
              <w:tc>
                <w:tcPr>
                  <w:tcW w:w="1701" w:type="dxa"/>
                </w:tcPr>
                <w:p w14:paraId="69939C2C" w14:textId="491B7FDF" w:rsidR="005C62D4" w:rsidRDefault="0040498D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Tamanho </w:t>
                  </w:r>
                  <w:r w:rsidR="00757296">
                    <w:rPr>
                      <w:sz w:val="24"/>
                      <w:szCs w:val="24"/>
                    </w:rPr>
                    <w:t>G</w:t>
                  </w:r>
                </w:p>
                <w:p w14:paraId="381DC460" w14:textId="74C7FC46" w:rsidR="00757296" w:rsidRDefault="00757296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(2000 ml)</w:t>
                  </w:r>
                </w:p>
              </w:tc>
            </w:tr>
            <w:tr w:rsidR="00757296" w14:paraId="32B860E6" w14:textId="53FB30DE" w:rsidTr="009C09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1" w:type="dxa"/>
                </w:tcPr>
                <w:p w14:paraId="78DF06EC" w14:textId="2FA109D1" w:rsidR="00757296" w:rsidRDefault="00757296" w:rsidP="00757296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TR</w:t>
                  </w:r>
                </w:p>
              </w:tc>
              <w:tc>
                <w:tcPr>
                  <w:tcW w:w="1701" w:type="dxa"/>
                </w:tcPr>
                <w:p w14:paraId="1F19900F" w14:textId="346C2A10" w:rsidR="00757296" w:rsidRDefault="00757296" w:rsidP="00757296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Sabores Tradicionais</w:t>
                  </w:r>
                </w:p>
              </w:tc>
              <w:tc>
                <w:tcPr>
                  <w:tcW w:w="1701" w:type="dxa"/>
                </w:tcPr>
                <w:p w14:paraId="087E3572" w14:textId="73F35C40" w:rsidR="00757296" w:rsidRDefault="00757296" w:rsidP="00757296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R$ 6,00</w:t>
                  </w:r>
                </w:p>
              </w:tc>
              <w:tc>
                <w:tcPr>
                  <w:tcW w:w="1701" w:type="dxa"/>
                </w:tcPr>
                <w:p w14:paraId="1FEF4145" w14:textId="2D20BE0B" w:rsidR="00757296" w:rsidRDefault="00757296" w:rsidP="00757296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R$ 10,00</w:t>
                  </w:r>
                </w:p>
              </w:tc>
              <w:tc>
                <w:tcPr>
                  <w:tcW w:w="1701" w:type="dxa"/>
                </w:tcPr>
                <w:p w14:paraId="668EA4BD" w14:textId="6EFFD9E0" w:rsidR="00757296" w:rsidRDefault="00757296" w:rsidP="00757296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R$ 1</w:t>
                  </w:r>
                  <w:r w:rsidR="006E4392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8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757296" w14:paraId="34A40356" w14:textId="56D7B843" w:rsidTr="009C09AF">
              <w:trPr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1" w:type="dxa"/>
                </w:tcPr>
                <w:p w14:paraId="666A1C0A" w14:textId="3CBC9D7C" w:rsidR="00757296" w:rsidRDefault="00757296" w:rsidP="00757296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ES</w:t>
                  </w:r>
                </w:p>
              </w:tc>
              <w:tc>
                <w:tcPr>
                  <w:tcW w:w="1701" w:type="dxa"/>
                </w:tcPr>
                <w:p w14:paraId="0FC28639" w14:textId="149865B1" w:rsidR="00757296" w:rsidRDefault="00757296" w:rsidP="00757296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Sabores Especiais</w:t>
                  </w:r>
                </w:p>
              </w:tc>
              <w:tc>
                <w:tcPr>
                  <w:tcW w:w="1701" w:type="dxa"/>
                </w:tcPr>
                <w:p w14:paraId="2FF684E8" w14:textId="799BF9F6" w:rsidR="00757296" w:rsidRDefault="00757296" w:rsidP="00757296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R$ 7,00</w:t>
                  </w:r>
                </w:p>
              </w:tc>
              <w:tc>
                <w:tcPr>
                  <w:tcW w:w="1701" w:type="dxa"/>
                </w:tcPr>
                <w:p w14:paraId="2A24AB29" w14:textId="40F6E881" w:rsidR="00757296" w:rsidRDefault="00757296" w:rsidP="00757296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R$ 12,00</w:t>
                  </w:r>
                </w:p>
              </w:tc>
              <w:tc>
                <w:tcPr>
                  <w:tcW w:w="1701" w:type="dxa"/>
                </w:tcPr>
                <w:p w14:paraId="2CC4CA58" w14:textId="0D97F388" w:rsidR="00757296" w:rsidRDefault="00757296" w:rsidP="00757296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6E4392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21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757296" w14:paraId="47BF5F2C" w14:textId="1A4A0ED3" w:rsidTr="009C09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1" w:type="dxa"/>
                </w:tcPr>
                <w:p w14:paraId="1320D0CA" w14:textId="784565B8" w:rsidR="00757296" w:rsidRDefault="00757296" w:rsidP="00757296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1701" w:type="dxa"/>
                </w:tcPr>
                <w:p w14:paraId="6CF680FD" w14:textId="25212618" w:rsidR="00757296" w:rsidRDefault="00757296" w:rsidP="00757296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Sabores Premium</w:t>
                  </w:r>
                </w:p>
              </w:tc>
              <w:tc>
                <w:tcPr>
                  <w:tcW w:w="1701" w:type="dxa"/>
                </w:tcPr>
                <w:p w14:paraId="6D579A55" w14:textId="0AB7AB63" w:rsidR="00757296" w:rsidRDefault="00757296" w:rsidP="00757296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R$ 8,00</w:t>
                  </w:r>
                </w:p>
              </w:tc>
              <w:tc>
                <w:tcPr>
                  <w:tcW w:w="1701" w:type="dxa"/>
                </w:tcPr>
                <w:p w14:paraId="1248421F" w14:textId="392AA96E" w:rsidR="00757296" w:rsidRDefault="00757296" w:rsidP="00757296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R$ 14,00</w:t>
                  </w:r>
                </w:p>
              </w:tc>
              <w:tc>
                <w:tcPr>
                  <w:tcW w:w="1701" w:type="dxa"/>
                </w:tcPr>
                <w:p w14:paraId="26277312" w14:textId="05B4308B" w:rsidR="00757296" w:rsidRDefault="00757296" w:rsidP="00757296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6E4392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24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48171C9D" w14:textId="5A6936C9" w:rsidR="008A1EE6" w:rsidRDefault="008A1EE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tamanho d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</w:rPr>
              <w:t>o pote de sorvete desejado;</w:t>
            </w:r>
          </w:p>
          <w:p w14:paraId="19A9EEBF" w14:textId="198D5694" w:rsidR="008A1EE6" w:rsidRPr="008A1EE6" w:rsidRDefault="002F3575" w:rsidP="008A1EE6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código do 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</w:rPr>
              <w:t>sorvete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desejado;</w:t>
            </w:r>
          </w:p>
          <w:p w14:paraId="7E47736D" w14:textId="7FA913C8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</w:t>
            </w:r>
            <w:r w:rsidR="008A1EE6">
              <w:rPr>
                <w:b/>
                <w:bCs/>
                <w:color w:val="1F3864" w:themeColor="accent5" w:themeShade="80"/>
                <w:sz w:val="24"/>
                <w:szCs w:val="24"/>
              </w:rPr>
              <w:t>a partir do item 1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6D2355E4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Se a pessoa digitar um</w:t>
            </w:r>
            <w:r w:rsidR="00CA597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TAMANHO de 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sorvete</w:t>
            </w:r>
            <w:r w:rsidR="00B8433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674A55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e/ou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código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diferente dos da tabela printar na tela: ‘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TAMANHO ou CÓDIGO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inválid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o(s)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Deve-se utilizar while,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65538A12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else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38A61AE8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(DICA: utilizar o break dentro if que verifica a opção sair)</w:t>
            </w:r>
          </w:p>
          <w:p w14:paraId="7D8E760A" w14:textId="1D325381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</w:t>
            </w:r>
            <w:r w:rsidR="006E4392">
              <w:rPr>
                <w:b/>
                <w:bCs/>
                <w:color w:val="FF0000"/>
                <w:sz w:val="24"/>
                <w:szCs w:val="24"/>
              </w:rPr>
              <w:t>3 (três) sorvetes</w:t>
            </w:r>
          </w:p>
          <w:p w14:paraId="65CD286D" w14:textId="5E7FD891" w:rsid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erro </w:t>
            </w:r>
            <w:r w:rsidR="006E4392">
              <w:rPr>
                <w:b/>
                <w:bCs/>
                <w:color w:val="FF0000"/>
                <w:sz w:val="24"/>
                <w:szCs w:val="24"/>
              </w:rPr>
              <w:t>tamanho</w:t>
            </w:r>
          </w:p>
          <w:p w14:paraId="69A422FE" w14:textId="6E67A574" w:rsidR="006E4392" w:rsidRPr="006E4392" w:rsidRDefault="006E4392" w:rsidP="006E4392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erro </w:t>
            </w:r>
            <w:r w:rsidR="000E3450">
              <w:rPr>
                <w:b/>
                <w:bCs/>
                <w:color w:val="FF0000"/>
                <w:sz w:val="24"/>
                <w:szCs w:val="24"/>
              </w:rPr>
              <w:t>código</w:t>
            </w:r>
          </w:p>
          <w:p w14:paraId="7B41615E" w14:textId="0AAB1F48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2DA5A5AB" w:rsidR="00B168C4" w:rsidRDefault="001B3D00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1B3D0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46D15767" wp14:editId="6812F2CA">
                  <wp:extent cx="6032500" cy="4125595"/>
                  <wp:effectExtent l="0" t="0" r="6350" b="825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412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18BA469B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766DBC">
              <w:rPr>
                <w:b/>
                <w:bCs/>
                <w:color w:val="1F3864" w:themeColor="accent5" w:themeShade="80"/>
              </w:rPr>
              <w:t>Figura</w:t>
            </w:r>
            <w:r w:rsidR="006167AD" w:rsidRPr="00766DBC">
              <w:rPr>
                <w:b/>
                <w:bCs/>
                <w:color w:val="1F3864" w:themeColor="accent5" w:themeShade="80"/>
              </w:rPr>
              <w:t xml:space="preserve">: </w:t>
            </w:r>
            <w:r w:rsidR="00EF0553" w:rsidRPr="00766DBC">
              <w:rPr>
                <w:b/>
                <w:bCs/>
                <w:color w:val="1F3864" w:themeColor="accent5" w:themeShade="80"/>
              </w:rPr>
              <w:t>Exemplo de programa co</w:t>
            </w:r>
            <w:r w:rsidR="00E975AD" w:rsidRPr="00766DBC">
              <w:rPr>
                <w:b/>
                <w:bCs/>
                <w:color w:val="1F3864" w:themeColor="accent5" w:themeShade="80"/>
              </w:rPr>
              <w:t>m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0E3450">
              <w:rPr>
                <w:b/>
                <w:bCs/>
                <w:color w:val="1F3864" w:themeColor="accent5" w:themeShade="80"/>
              </w:rPr>
              <w:t>3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0E3450">
              <w:rPr>
                <w:b/>
                <w:bCs/>
                <w:color w:val="1F3864" w:themeColor="accent5" w:themeShade="80"/>
              </w:rPr>
              <w:t>sorvetes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pedid</w:t>
            </w:r>
            <w:r w:rsidR="000E3450">
              <w:rPr>
                <w:b/>
                <w:bCs/>
                <w:color w:val="1F3864" w:themeColor="accent5" w:themeShade="80"/>
              </w:rPr>
              <w:t>o</w:t>
            </w:r>
            <w:r w:rsidR="00677879" w:rsidRPr="00766DBC">
              <w:rPr>
                <w:b/>
                <w:bCs/>
                <w:color w:val="1F3864" w:themeColor="accent5" w:themeShade="80"/>
              </w:rPr>
              <w:t>s,</w:t>
            </w:r>
            <w:r w:rsidR="00E975AD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0E3450">
              <w:rPr>
                <w:b/>
                <w:bCs/>
                <w:color w:val="1F3864" w:themeColor="accent5" w:themeShade="80"/>
              </w:rPr>
              <w:t>1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erro no pedido do tamanho e </w:t>
            </w:r>
            <w:r w:rsidR="000E3450">
              <w:rPr>
                <w:b/>
                <w:bCs/>
                <w:color w:val="1F3864" w:themeColor="accent5" w:themeShade="80"/>
              </w:rPr>
              <w:t>1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erro no código d</w:t>
            </w:r>
            <w:r w:rsidR="000E3450">
              <w:rPr>
                <w:b/>
                <w:bCs/>
                <w:color w:val="1F3864" w:themeColor="accent5" w:themeShade="80"/>
              </w:rPr>
              <w:t>o sorvete</w:t>
            </w:r>
            <w:r w:rsidR="00B23120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00525A65" w14:textId="49DF2123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3CB785D6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09F760C0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724750E8" w14:textId="0BA21D0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(Não esquecer </w:t>
            </w:r>
            <w:r w:rsidR="00DA7928">
              <w:rPr>
                <w:rFonts w:eastAsia="Times New Roman"/>
                <w:color w:val="FF0000"/>
                <w:sz w:val="28"/>
                <w:szCs w:val="28"/>
              </w:rPr>
              <w:t>de colocar o nome</w:t>
            </w:r>
            <w:r>
              <w:rPr>
                <w:rFonts w:eastAsia="Times New Roman"/>
                <w:color w:val="FF0000"/>
                <w:sz w:val="28"/>
                <w:szCs w:val="28"/>
              </w:rPr>
              <w:t>)</w:t>
            </w:r>
          </w:p>
          <w:p w14:paraId="0A2CA855" w14:textId="77777777" w:rsidR="00E56F4D" w:rsidRDefault="00E56F4D" w:rsidP="00E56F4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4726B16D" w14:textId="23BA6BE8" w:rsidR="008D2BAC" w:rsidRPr="008D2BAC" w:rsidRDefault="0005040A" w:rsidP="0088030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535D814" w14:textId="34F2EEFE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8970AC" w14:paraId="46E9B833" w14:textId="77777777" w:rsidTr="00653B5A">
        <w:tc>
          <w:tcPr>
            <w:tcW w:w="9716" w:type="dxa"/>
            <w:shd w:val="clear" w:color="auto" w:fill="FFFFFF" w:themeFill="background1"/>
          </w:tcPr>
          <w:p w14:paraId="0C1619D5" w14:textId="55ED36EB" w:rsidR="008970AC" w:rsidRDefault="008970AC" w:rsidP="008970A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Console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8970AC" w14:paraId="64D17ED3" w14:textId="77777777" w:rsidTr="00653B5A">
        <w:tc>
          <w:tcPr>
            <w:tcW w:w="9716" w:type="dxa"/>
            <w:shd w:val="clear" w:color="auto" w:fill="FFFFFF" w:themeFill="background1"/>
          </w:tcPr>
          <w:p w14:paraId="041C8F07" w14:textId="77777777" w:rsidR="008970AC" w:rsidRDefault="008970AC" w:rsidP="008970AC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7DCE0CE4" w14:textId="0443CE89" w:rsidR="008970AC" w:rsidRPr="008D2BAC" w:rsidRDefault="008970AC" w:rsidP="008970AC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(Não esquecer </w:t>
            </w:r>
            <w:r w:rsidR="00DA7928">
              <w:rPr>
                <w:rFonts w:eastAsia="Times New Roman"/>
                <w:color w:val="FF0000"/>
                <w:sz w:val="28"/>
                <w:szCs w:val="28"/>
              </w:rPr>
              <w:t>de colocar o nome</w:t>
            </w:r>
            <w:r>
              <w:rPr>
                <w:rFonts w:eastAsia="Times New Roman"/>
                <w:color w:val="FF0000"/>
                <w:sz w:val="28"/>
                <w:szCs w:val="28"/>
              </w:rPr>
              <w:t>)</w:t>
            </w:r>
          </w:p>
        </w:tc>
      </w:tr>
    </w:tbl>
    <w:p w14:paraId="5B32D41A" w14:textId="77777777" w:rsidR="00E654A7" w:rsidRDefault="00E654A7" w:rsidP="00E654A7"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6402B3" w14:paraId="4F482FF4" w14:textId="77777777" w:rsidTr="00ED1F82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ED1F82">
        <w:tc>
          <w:tcPr>
            <w:tcW w:w="9716" w:type="dxa"/>
          </w:tcPr>
          <w:p w14:paraId="16E9010D" w14:textId="354EA2F3" w:rsidR="003A6852" w:rsidRPr="004C5CA1" w:rsidRDefault="006402B3" w:rsidP="00257C85">
            <w:pPr>
              <w:spacing w:before="120" w:after="120"/>
              <w:ind w:firstLine="0"/>
              <w:contextualSpacing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Enunciado: </w:t>
            </w:r>
            <w:r w:rsidR="002B454F" w:rsidRPr="004C5CA1">
              <w:rPr>
                <w:b/>
                <w:bCs/>
                <w:color w:val="113162"/>
              </w:rPr>
              <w:t xml:space="preserve">Imagina-se que você </w:t>
            </w:r>
            <w:r w:rsidR="004664B7" w:rsidRPr="004C5CA1">
              <w:rPr>
                <w:b/>
                <w:bCs/>
                <w:color w:val="113162"/>
              </w:rPr>
              <w:t>e sua equipe foram contratados por um</w:t>
            </w:r>
            <w:r w:rsidR="00CD4863">
              <w:rPr>
                <w:b/>
                <w:bCs/>
                <w:color w:val="113162"/>
              </w:rPr>
              <w:t>a</w:t>
            </w:r>
            <w:r w:rsidR="00821B6A" w:rsidRPr="004C5CA1">
              <w:rPr>
                <w:b/>
                <w:bCs/>
                <w:color w:val="113162"/>
              </w:rPr>
              <w:t xml:space="preserve"> </w:t>
            </w:r>
            <w:r w:rsidR="00956FD2">
              <w:rPr>
                <w:b/>
                <w:bCs/>
                <w:color w:val="113162"/>
              </w:rPr>
              <w:t xml:space="preserve">empresa </w:t>
            </w:r>
            <w:r w:rsidR="00CD4863">
              <w:rPr>
                <w:b/>
                <w:bCs/>
                <w:color w:val="113162"/>
              </w:rPr>
              <w:t xml:space="preserve">preste serviços de limpeza </w:t>
            </w:r>
            <w:r w:rsidR="00821B6A" w:rsidRPr="004C5CA1">
              <w:rPr>
                <w:b/>
                <w:bCs/>
                <w:color w:val="113162"/>
              </w:rPr>
              <w:t>para desenvolver a solução de software. Você ficou encarregado d</w:t>
            </w:r>
            <w:r w:rsidR="007C0521" w:rsidRPr="004C5CA1">
              <w:rPr>
                <w:b/>
                <w:bCs/>
                <w:color w:val="113162"/>
              </w:rPr>
              <w:t>a parte de</w:t>
            </w:r>
            <w:r w:rsidR="00CD4863">
              <w:rPr>
                <w:b/>
                <w:bCs/>
                <w:color w:val="113162"/>
              </w:rPr>
              <w:t xml:space="preserve"> interação com o usuário</w:t>
            </w:r>
            <w:r w:rsidR="007C0521" w:rsidRPr="004C5CA1">
              <w:rPr>
                <w:b/>
                <w:bCs/>
                <w:color w:val="113162"/>
              </w:rPr>
              <w:t>.</w:t>
            </w:r>
          </w:p>
          <w:p w14:paraId="630BFF93" w14:textId="76C18FE6" w:rsidR="005D7B8B" w:rsidRPr="004C5CA1" w:rsidRDefault="003A6852" w:rsidP="00257C85">
            <w:pPr>
              <w:spacing w:before="120" w:after="120"/>
              <w:ind w:firstLine="0"/>
              <w:contextualSpacing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O valor que a empresa cobra por </w:t>
            </w:r>
            <w:r w:rsidR="00CD4863">
              <w:rPr>
                <w:b/>
                <w:bCs/>
                <w:color w:val="113162"/>
              </w:rPr>
              <w:t xml:space="preserve">limpeza </w:t>
            </w:r>
            <w:r w:rsidRPr="004C5CA1">
              <w:rPr>
                <w:b/>
                <w:bCs/>
                <w:color w:val="113162"/>
              </w:rPr>
              <w:t>é dado pela seguinte equação:</w:t>
            </w:r>
          </w:p>
          <w:p w14:paraId="2D018F9B" w14:textId="05E203E1" w:rsidR="005C348E" w:rsidRPr="00583B3E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total=(metragem*tipo)+adional(is)</m:t>
                </m:r>
              </m:oMath>
            </m:oMathPara>
          </w:p>
          <w:p w14:paraId="01F4AFD8" w14:textId="2DD1B669" w:rsidR="00596FE5" w:rsidRPr="004C5CA1" w:rsidRDefault="005D7B8B" w:rsidP="000060E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Em que </w:t>
            </w:r>
            <w:r w:rsidR="00596FE5" w:rsidRPr="004C5CA1">
              <w:rPr>
                <w:b/>
                <w:bCs/>
                <w:color w:val="113162"/>
              </w:rPr>
              <w:t xml:space="preserve">cada uma das variáveis que compõe o preço total é </w:t>
            </w:r>
            <w:r w:rsidR="004F696F" w:rsidRPr="004C5CA1">
              <w:rPr>
                <w:b/>
                <w:bCs/>
                <w:color w:val="113162"/>
              </w:rPr>
              <w:t>quantizada</w:t>
            </w:r>
            <w:r w:rsidR="00596FE5" w:rsidRPr="004C5CA1">
              <w:rPr>
                <w:b/>
                <w:bCs/>
                <w:color w:val="113162"/>
              </w:rPr>
              <w:t xml:space="preserve"> da seguinte maneira: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78"/>
              <w:gridCol w:w="4514"/>
            </w:tblGrid>
            <w:tr w:rsidR="00D3788E" w:rsidRPr="00F11E78" w14:paraId="0FC3C5F3" w14:textId="1E89613F" w:rsidTr="000C0EC5">
              <w:tc>
                <w:tcPr>
                  <w:tcW w:w="4978" w:type="dxa"/>
                </w:tcPr>
                <w:p w14:paraId="4D10D315" w14:textId="24F5C136" w:rsidR="00D3788E" w:rsidRPr="00F11E78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</w:pP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 xml:space="preserve">Quadro 1: </w:t>
                  </w:r>
                  <w:r w:rsidR="00CD4863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Metragem</w:t>
                  </w: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 xml:space="preserve"> versus </w:t>
                  </w:r>
                  <w:r w:rsidR="00371273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v</w:t>
                  </w: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alor</w:t>
                  </w:r>
                </w:p>
                <w:tbl>
                  <w:tblPr>
                    <w:tblStyle w:val="TabeladeGrade4-nfase4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362"/>
                    <w:gridCol w:w="2316"/>
                  </w:tblGrid>
                  <w:tr w:rsidR="00D3788E" w:rsidRPr="00F11E78" w14:paraId="022E1DBD" w14:textId="77777777" w:rsidTr="00ED1F8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62" w:type="dxa"/>
                      </w:tcPr>
                      <w:p w14:paraId="197EAA24" w14:textId="75BA24D7" w:rsidR="00D3788E" w:rsidRPr="00F11E78" w:rsidRDefault="00371273" w:rsidP="00B07E3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</w:t>
                        </w:r>
                        <w:r w:rsidR="00CD4863">
                          <w:rPr>
                            <w:sz w:val="20"/>
                            <w:szCs w:val="20"/>
                          </w:rPr>
                          <w:t>etragem</w:t>
                        </w:r>
                        <w:r w:rsidR="00D3788E" w:rsidRPr="00F11E78">
                          <w:rPr>
                            <w:sz w:val="20"/>
                            <w:szCs w:val="20"/>
                          </w:rPr>
                          <w:t xml:space="preserve"> (m</w:t>
                        </w:r>
                        <w:r w:rsidR="00CD4863">
                          <w:rPr>
                            <w:sz w:val="20"/>
                            <w:szCs w:val="20"/>
                          </w:rPr>
                          <w:t>²</w:t>
                        </w:r>
                        <w:r w:rsidR="00D3788E" w:rsidRPr="00F11E78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2B51F4EE" w14:textId="7D81D7BF" w:rsidR="00D3788E" w:rsidRPr="00F11E78" w:rsidRDefault="00371273" w:rsidP="00B07E3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</w:t>
                        </w:r>
                        <w:r w:rsidR="00D3788E" w:rsidRPr="00F11E78">
                          <w:rPr>
                            <w:sz w:val="20"/>
                            <w:szCs w:val="20"/>
                          </w:rPr>
                          <w:t>alor (R$)</w:t>
                        </w:r>
                      </w:p>
                    </w:tc>
                  </w:tr>
                  <w:tr w:rsidR="00D3788E" w:rsidRPr="00F11E78" w14:paraId="72FF1784" w14:textId="77777777" w:rsidTr="00ED1F8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62" w:type="dxa"/>
                      </w:tcPr>
                      <w:p w14:paraId="3E3795E1" w14:textId="3F46701D" w:rsidR="00D3788E" w:rsidRPr="00C431C5" w:rsidRDefault="000040A9" w:rsidP="00B07E30">
                        <w:pPr>
                          <w:ind w:firstLine="0"/>
                          <w:jc w:val="center"/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30 &lt;= metragem &lt; 300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757DB7BF" w14:textId="2E5D5100" w:rsidR="00D3788E" w:rsidRPr="00C431C5" w:rsidRDefault="00086AD4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60 + 0</w:t>
                        </w:r>
                        <w:r w:rsidR="00C431C5"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.</w:t>
                        </w:r>
                        <w:r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3</w:t>
                        </w:r>
                        <w:r w:rsidR="000132E8"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*</w:t>
                        </w:r>
                        <w:r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 metrage</w:t>
                        </w:r>
                        <w:r w:rsidR="00C431C5"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</w:tr>
                  <w:tr w:rsidR="00D3788E" w:rsidRPr="00F11E78" w14:paraId="35BA93E4" w14:textId="77777777" w:rsidTr="00ED1F82">
                    <w:trPr>
                      <w:trHeight w:val="2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62" w:type="dxa"/>
                      </w:tcPr>
                      <w:p w14:paraId="3F3609FB" w14:textId="7A2F0665" w:rsidR="00D3788E" w:rsidRPr="00C431C5" w:rsidRDefault="00523806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300 &lt;= metragem &lt; 700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1729B2BC" w14:textId="202048F5" w:rsidR="00D3788E" w:rsidRPr="00C431C5" w:rsidRDefault="00C431C5" w:rsidP="00B07E3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120 + 0.5 *  metragem</w:t>
                        </w:r>
                      </w:p>
                    </w:tc>
                  </w:tr>
                  <w:tr w:rsidR="00D3788E" w:rsidRPr="00F11E78" w14:paraId="31E4E7D8" w14:textId="77777777" w:rsidTr="00ED1F8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62" w:type="dxa"/>
                      </w:tcPr>
                      <w:p w14:paraId="51C85124" w14:textId="273C7708" w:rsidR="00D3788E" w:rsidRPr="00C431C5" w:rsidRDefault="00523806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Outros valores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0CDDBE94" w14:textId="58367D66" w:rsidR="00D3788E" w:rsidRPr="00C431C5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Não </w:t>
                        </w:r>
                        <w:r w:rsidR="00523806"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são aceitos</w:t>
                        </w:r>
                      </w:p>
                    </w:tc>
                  </w:tr>
                </w:tbl>
                <w:p w14:paraId="46C507A9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4512" w:type="dxa"/>
                </w:tcPr>
                <w:p w14:paraId="36F7C2D6" w14:textId="4AF493E8" w:rsidR="00D3788E" w:rsidRPr="00530521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 xml:space="preserve">Quadro 2: </w:t>
                  </w:r>
                  <w:r w:rsidR="00371273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Tipo</w:t>
                  </w: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 xml:space="preserve"> </w:t>
                  </w:r>
                  <w:r w:rsidR="00371273"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 xml:space="preserve">versus </w:t>
                  </w:r>
                  <w:r w:rsidR="00371273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multiplicador</w:t>
                  </w:r>
                </w:p>
                <w:tbl>
                  <w:tblPr>
                    <w:tblStyle w:val="TabeladeGrade4-nfase6"/>
                    <w:tblW w:w="4288" w:type="dxa"/>
                    <w:tblLook w:val="04A0" w:firstRow="1" w:lastRow="0" w:firstColumn="1" w:lastColumn="0" w:noHBand="0" w:noVBand="1"/>
                  </w:tblPr>
                  <w:tblGrid>
                    <w:gridCol w:w="2827"/>
                    <w:gridCol w:w="1461"/>
                  </w:tblGrid>
                  <w:tr w:rsidR="00D3788E" w:rsidRPr="00F11E78" w14:paraId="46F632CF" w14:textId="77777777" w:rsidTr="000C0EC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70" w:type="dxa"/>
                      </w:tcPr>
                      <w:p w14:paraId="59FA59F7" w14:textId="3DD8553A" w:rsidR="00D3788E" w:rsidRPr="00371273" w:rsidRDefault="00371273" w:rsidP="00371273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71273">
                          <w:rPr>
                            <w:sz w:val="20"/>
                            <w:szCs w:val="20"/>
                          </w:rPr>
                          <w:t>Tipo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745A4AD8" w14:textId="56093095" w:rsidR="00D3788E" w:rsidRPr="00371273" w:rsidRDefault="00371273" w:rsidP="00D3788E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371273">
                          <w:rPr>
                            <w:sz w:val="20"/>
                            <w:szCs w:val="20"/>
                          </w:rPr>
                          <w:t>M</w:t>
                        </w:r>
                        <w:r w:rsidR="00D3788E" w:rsidRPr="00371273">
                          <w:rPr>
                            <w:sz w:val="20"/>
                            <w:szCs w:val="20"/>
                          </w:rPr>
                          <w:t>ultiplicador</w:t>
                        </w:r>
                      </w:p>
                    </w:tc>
                  </w:tr>
                  <w:tr w:rsidR="00D3788E" w:rsidRPr="00F11E78" w14:paraId="73ADBD60" w14:textId="77777777" w:rsidTr="000C0EC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70" w:type="dxa"/>
                      </w:tcPr>
                      <w:p w14:paraId="6E08103B" w14:textId="40E565C9" w:rsidR="00D3788E" w:rsidRPr="000C0EC5" w:rsidRDefault="00566493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>B</w:t>
                        </w:r>
                        <w:r w:rsidR="00D3788E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="002D587D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>–</w:t>
                        </w:r>
                        <w:r w:rsidR="00D3788E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Básica</w:t>
                        </w:r>
                        <w:r w:rsidR="002D587D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- </w:t>
                        </w:r>
                        <w:r w:rsidR="00FD47B3" w:rsidRPr="000C0EC5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Indicada para sujeiras semanais ou quinzenais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466389E4" w14:textId="77777777" w:rsidR="00D3788E" w:rsidRPr="00371273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371273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1.00</w:t>
                        </w:r>
                      </w:p>
                    </w:tc>
                  </w:tr>
                  <w:tr w:rsidR="00D3788E" w:rsidRPr="00F11E78" w14:paraId="7D332280" w14:textId="77777777" w:rsidTr="000C0EC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70" w:type="dxa"/>
                      </w:tcPr>
                      <w:p w14:paraId="6B470C00" w14:textId="0D344F40" w:rsidR="00D3788E" w:rsidRPr="000C0EC5" w:rsidRDefault="00566493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>C</w:t>
                        </w:r>
                        <w:r w:rsidR="00D3788E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="002D587D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>–</w:t>
                        </w:r>
                        <w:r w:rsidR="00D3788E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>Completa</w:t>
                        </w:r>
                        <w:r w:rsidR="002D587D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="002D587D" w:rsidRPr="000C0EC5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- Indicada para sujeiras antigas e/ou não rotineiras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FA44D38" w14:textId="7E84C9E6" w:rsidR="00D3788E" w:rsidRPr="00371273" w:rsidRDefault="00D3788E" w:rsidP="00D3788E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371273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1.</w:t>
                        </w:r>
                        <w:r w:rsidR="002D587D" w:rsidRPr="00371273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3</w:t>
                        </w:r>
                        <w:r w:rsidR="00C431C5" w:rsidRPr="00371273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7647D63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D3788E" w:rsidRPr="00F11E78" w14:paraId="7D683339" w14:textId="7B9E7E46" w:rsidTr="000C0EC5">
              <w:tc>
                <w:tcPr>
                  <w:tcW w:w="9490" w:type="dxa"/>
                  <w:gridSpan w:val="2"/>
                </w:tcPr>
                <w:p w14:paraId="060CB148" w14:textId="77777777" w:rsidR="000C0EC5" w:rsidRDefault="000C0EC5" w:rsidP="00B07E30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  <w:p w14:paraId="19ABB3CB" w14:textId="58350BA6" w:rsidR="00D3788E" w:rsidRPr="00530521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 xml:space="preserve">Quadro 3: </w:t>
                  </w:r>
                  <w:r w:rsidR="00CF7118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Adicionais</w:t>
                  </w: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 xml:space="preserve"> versus </w:t>
                  </w:r>
                  <w:r w:rsidR="00CF7118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v</w:t>
                  </w: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alor</w:t>
                  </w:r>
                </w:p>
                <w:tbl>
                  <w:tblPr>
                    <w:tblStyle w:val="TabeladeGrade4-nfase2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430"/>
                    <w:gridCol w:w="1417"/>
                  </w:tblGrid>
                  <w:tr w:rsidR="00D3788E" w:rsidRPr="00F11E78" w14:paraId="16194D63" w14:textId="77777777" w:rsidTr="00ED1F8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B1D34D5" w14:textId="660F5DE3" w:rsidR="00D3788E" w:rsidRPr="00F11E78" w:rsidRDefault="00371273" w:rsidP="00CF7118">
                        <w:pPr>
                          <w:ind w:firstLine="0"/>
                          <w:jc w:val="center"/>
                        </w:pPr>
                        <w:r>
                          <w:t>Adicionais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80B129" w14:textId="77777777" w:rsidR="00D3788E" w:rsidRPr="00F11E78" w:rsidRDefault="00D3788E" w:rsidP="00585B7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Valor (R$)</w:t>
                        </w:r>
                      </w:p>
                    </w:tc>
                  </w:tr>
                  <w:tr w:rsidR="00D3788E" w:rsidRPr="00F11E78" w14:paraId="0C597ABD" w14:textId="77777777" w:rsidTr="00ED1F8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3BA7A1F" w14:textId="797B7B72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0- </w:t>
                        </w:r>
                        <w:r w:rsidR="00C8449C" w:rsidRPr="00CF711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Não</w:t>
                        </w:r>
                        <w:r w:rsidR="00CF7118" w:rsidRPr="00CF711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desejo mais nada (encerrar)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EBE91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0,00</w:t>
                        </w:r>
                      </w:p>
                    </w:tc>
                  </w:tr>
                  <w:tr w:rsidR="00D3788E" w:rsidRPr="00F11E78" w14:paraId="1E48B101" w14:textId="77777777" w:rsidTr="00ED1F82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5FC6494C" w14:textId="33D1A930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1- </w:t>
                        </w:r>
                        <w:r w:rsidR="00C8449C" w:rsidRPr="00C8449C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Passar 10 peças de roupas - R$ 10.00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F6E1FE" w14:textId="43FACE11" w:rsidR="00D3788E" w:rsidRPr="004C5CA1" w:rsidRDefault="00D504F7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10</w:t>
                        </w:r>
                        <w:r w:rsidR="00D3788E"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,00</w:t>
                        </w:r>
                      </w:p>
                    </w:tc>
                  </w:tr>
                  <w:tr w:rsidR="00D3788E" w:rsidRPr="00F11E78" w14:paraId="7C6781EE" w14:textId="77777777" w:rsidTr="00ED1F8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5BB4422" w14:textId="0480333B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2- </w:t>
                        </w:r>
                        <w:r w:rsidR="00C8449C" w:rsidRPr="00C8449C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Limpeza de 1 Forno/Micro-ondas - R$ 12</w:t>
                        </w:r>
                        <w:r w:rsidR="00D504F7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,</w:t>
                        </w:r>
                        <w:r w:rsidR="00C8449C" w:rsidRPr="00C8449C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31C536" w14:textId="03B5A6FD" w:rsidR="00D3788E" w:rsidRPr="004C5CA1" w:rsidRDefault="00D504F7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12</w:t>
                        </w:r>
                        <w:r w:rsidR="00D3788E"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,00</w:t>
                        </w:r>
                      </w:p>
                    </w:tc>
                  </w:tr>
                  <w:tr w:rsidR="00D3788E" w:rsidRPr="00F11E78" w14:paraId="0D79DE57" w14:textId="77777777" w:rsidTr="00ED1F82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29F07515" w14:textId="61A2743C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3- </w:t>
                        </w:r>
                        <w:r w:rsidR="00D504F7" w:rsidRPr="00D504F7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Limpeza de 1 Geladeira/Freezer - R$ 20</w:t>
                        </w:r>
                        <w:r w:rsidR="00D504F7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,</w:t>
                        </w:r>
                        <w:r w:rsidR="00D504F7" w:rsidRPr="00D504F7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C87695" w14:textId="75C4E471" w:rsidR="00D3788E" w:rsidRPr="004C5CA1" w:rsidRDefault="00D504F7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20</w:t>
                        </w:r>
                        <w:r w:rsidR="00D3788E"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,00</w:t>
                        </w:r>
                      </w:p>
                    </w:tc>
                  </w:tr>
                </w:tbl>
                <w:p w14:paraId="0A5F304E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</w:tc>
            </w:tr>
          </w:tbl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11E50AC5" w14:textId="77777777" w:rsidR="00080AAF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D504F7">
              <w:rPr>
                <w:b/>
                <w:bCs/>
                <w:color w:val="1F3864" w:themeColor="accent5" w:themeShade="80"/>
              </w:rPr>
              <w:t>a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 </w:t>
            </w:r>
            <w:r w:rsidR="00D504F7">
              <w:rPr>
                <w:b/>
                <w:bCs/>
                <w:color w:val="1F3864" w:themeColor="accent5" w:themeShade="80"/>
              </w:rPr>
              <w:t>metragem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(em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m</w:t>
            </w:r>
            <w:r w:rsidR="00D504F7">
              <w:rPr>
                <w:b/>
                <w:bCs/>
                <w:color w:val="1F3864" w:themeColor="accent5" w:themeShade="80"/>
              </w:rPr>
              <w:t>²</w:t>
            </w:r>
            <w:r w:rsidR="004718EF" w:rsidRPr="00C75A05">
              <w:rPr>
                <w:b/>
                <w:bCs/>
                <w:color w:val="1F3864" w:themeColor="accent5" w:themeShade="80"/>
              </w:rPr>
              <w:t>)</w:t>
            </w:r>
            <w:r w:rsidR="00080AAF">
              <w:rPr>
                <w:b/>
                <w:bCs/>
                <w:color w:val="1F3864" w:themeColor="accent5" w:themeShade="80"/>
              </w:rPr>
              <w:t>;</w:t>
            </w:r>
          </w:p>
          <w:p w14:paraId="17A814A0" w14:textId="0036EC52" w:rsidR="00080AAF" w:rsidRDefault="00080AAF" w:rsidP="00080AAF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>
              <w:rPr>
                <w:b/>
                <w:bCs/>
                <w:color w:val="1F3864" w:themeColor="accent5" w:themeShade="80"/>
              </w:rPr>
              <w:t>S</w:t>
            </w:r>
            <w:r w:rsidR="0002665B" w:rsidRPr="00C75A05">
              <w:rPr>
                <w:b/>
                <w:bCs/>
                <w:color w:val="1F3864" w:themeColor="accent5" w:themeShade="80"/>
              </w:rPr>
              <w:t xml:space="preserve">e </w:t>
            </w:r>
            <w:r w:rsidR="00C5611E">
              <w:rPr>
                <w:b/>
                <w:bCs/>
                <w:color w:val="1F3864" w:themeColor="accent5" w:themeShade="80"/>
              </w:rPr>
              <w:t>o</w:t>
            </w:r>
            <w:r w:rsidR="0002665B" w:rsidRPr="00C75A05">
              <w:rPr>
                <w:b/>
                <w:bCs/>
                <w:color w:val="1F3864" w:themeColor="accent5" w:themeShade="80"/>
              </w:rPr>
              <w:t xml:space="preserve"> valor</w:t>
            </w:r>
            <w:r w:rsidR="00C5611E">
              <w:rPr>
                <w:b/>
                <w:bCs/>
                <w:color w:val="1F3864" w:themeColor="accent5" w:themeShade="80"/>
              </w:rPr>
              <w:t xml:space="preserve"> </w:t>
            </w:r>
            <w:r w:rsidR="00AC2924">
              <w:rPr>
                <w:b/>
                <w:bCs/>
                <w:color w:val="1F3864" w:themeColor="accent5" w:themeShade="80"/>
              </w:rPr>
              <w:t>for</w:t>
            </w:r>
            <w:r w:rsidR="00C5611E">
              <w:rPr>
                <w:b/>
                <w:bCs/>
                <w:color w:val="1F3864" w:themeColor="accent5" w:themeShade="80"/>
              </w:rPr>
              <w:t xml:space="preserve"> 30 e 299</w:t>
            </w:r>
            <w:r w:rsidR="008137F1">
              <w:rPr>
                <w:b/>
                <w:bCs/>
                <w:color w:val="1F3864" w:themeColor="accent5" w:themeShade="80"/>
              </w:rPr>
              <w:t>,deve-se printar: “É</w:t>
            </w:r>
            <w:r w:rsidR="00C5611E">
              <w:rPr>
                <w:b/>
                <w:bCs/>
                <w:color w:val="1F3864" w:themeColor="accent5" w:themeShade="80"/>
              </w:rPr>
              <w:t xml:space="preserve"> necessário contratar </w:t>
            </w:r>
            <w:r w:rsidR="00F05A08">
              <w:rPr>
                <w:b/>
                <w:bCs/>
                <w:color w:val="1F3864" w:themeColor="accent5" w:themeShade="80"/>
              </w:rPr>
              <w:t>1</w:t>
            </w:r>
            <w:r w:rsidR="00C5611E">
              <w:rPr>
                <w:b/>
                <w:bCs/>
                <w:color w:val="1F3864" w:themeColor="accent5" w:themeShade="80"/>
              </w:rPr>
              <w:t xml:space="preserve"> pessoa</w:t>
            </w:r>
            <w:r w:rsidR="008137F1">
              <w:rPr>
                <w:b/>
                <w:bCs/>
                <w:color w:val="1F3864" w:themeColor="accent5" w:themeShade="80"/>
              </w:rPr>
              <w:t>”</w:t>
            </w:r>
          </w:p>
          <w:p w14:paraId="6FA08074" w14:textId="0F8CCA59" w:rsidR="00080AAF" w:rsidRDefault="00080AAF" w:rsidP="00080AAF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>
              <w:rPr>
                <w:b/>
                <w:bCs/>
                <w:color w:val="1F3864" w:themeColor="accent5" w:themeShade="80"/>
              </w:rPr>
              <w:t>S</w:t>
            </w:r>
            <w:r w:rsidR="00C5611E">
              <w:rPr>
                <w:b/>
                <w:bCs/>
                <w:color w:val="1F3864" w:themeColor="accent5" w:themeShade="80"/>
              </w:rPr>
              <w:t>e o valor</w:t>
            </w:r>
            <w:r w:rsidR="00A96AE4">
              <w:rPr>
                <w:b/>
                <w:bCs/>
                <w:color w:val="1F3864" w:themeColor="accent5" w:themeShade="80"/>
              </w:rPr>
              <w:t xml:space="preserve"> </w:t>
            </w:r>
            <w:r w:rsidR="008137F1">
              <w:rPr>
                <w:b/>
                <w:bCs/>
                <w:color w:val="1F3864" w:themeColor="accent5" w:themeShade="80"/>
              </w:rPr>
              <w:t xml:space="preserve">for </w:t>
            </w:r>
            <w:r w:rsidR="00A96AE4">
              <w:rPr>
                <w:b/>
                <w:bCs/>
                <w:color w:val="1F3864" w:themeColor="accent5" w:themeShade="80"/>
              </w:rPr>
              <w:t>300 e 699</w:t>
            </w:r>
            <w:r w:rsidR="008137F1">
              <w:rPr>
                <w:b/>
                <w:bCs/>
                <w:color w:val="1F3864" w:themeColor="accent5" w:themeShade="80"/>
              </w:rPr>
              <w:t>,</w:t>
            </w:r>
            <w:r w:rsidR="00A96AE4">
              <w:rPr>
                <w:b/>
                <w:bCs/>
                <w:color w:val="1F3864" w:themeColor="accent5" w:themeShade="80"/>
              </w:rPr>
              <w:t xml:space="preserve"> </w:t>
            </w:r>
            <w:r w:rsidR="008137F1">
              <w:rPr>
                <w:b/>
                <w:bCs/>
                <w:color w:val="1F3864" w:themeColor="accent5" w:themeShade="80"/>
              </w:rPr>
              <w:t xml:space="preserve">deve-se printar “É </w:t>
            </w:r>
            <w:r w:rsidR="00A96AE4">
              <w:rPr>
                <w:b/>
                <w:bCs/>
                <w:color w:val="1F3864" w:themeColor="accent5" w:themeShade="80"/>
              </w:rPr>
              <w:t>necessário contratar 2 pessoas</w:t>
            </w:r>
            <w:r w:rsidR="008137F1">
              <w:rPr>
                <w:b/>
                <w:bCs/>
                <w:color w:val="1F3864" w:themeColor="accent5" w:themeShade="80"/>
              </w:rPr>
              <w:t>”</w:t>
            </w:r>
          </w:p>
          <w:p w14:paraId="01F2328F" w14:textId="3938FBE7" w:rsidR="004718EF" w:rsidRPr="00C75A05" w:rsidRDefault="00080AAF" w:rsidP="00080AAF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>
              <w:rPr>
                <w:b/>
                <w:bCs/>
                <w:color w:val="1F3864" w:themeColor="accent5" w:themeShade="80"/>
              </w:rPr>
              <w:t>S</w:t>
            </w:r>
            <w:r w:rsidR="00A96AE4">
              <w:rPr>
                <w:b/>
                <w:bCs/>
                <w:color w:val="1F3864" w:themeColor="accent5" w:themeShade="80"/>
              </w:rPr>
              <w:t xml:space="preserve">e o valor passar </w:t>
            </w:r>
            <w:r w:rsidR="008137F1">
              <w:rPr>
                <w:b/>
                <w:bCs/>
                <w:color w:val="1F3864" w:themeColor="accent5" w:themeShade="80"/>
              </w:rPr>
              <w:t>699,</w:t>
            </w:r>
            <w:r w:rsidR="001F4590">
              <w:rPr>
                <w:b/>
                <w:bCs/>
                <w:color w:val="1F3864" w:themeColor="accent5" w:themeShade="80"/>
              </w:rPr>
              <w:t xml:space="preserve"> </w:t>
            </w:r>
            <w:r w:rsidR="00A96AE4">
              <w:rPr>
                <w:b/>
                <w:bCs/>
                <w:color w:val="1F3864" w:themeColor="accent5" w:themeShade="80"/>
              </w:rPr>
              <w:t xml:space="preserve">for menor que 30 </w:t>
            </w:r>
            <w:r w:rsidR="001F4590">
              <w:rPr>
                <w:b/>
                <w:bCs/>
                <w:color w:val="1F3864" w:themeColor="accent5" w:themeShade="80"/>
              </w:rPr>
              <w:t>ou for diferente de número;</w:t>
            </w:r>
            <w:r w:rsidR="00AC2924">
              <w:rPr>
                <w:b/>
                <w:bCs/>
                <w:color w:val="1F3864" w:themeColor="accent5" w:themeShade="80"/>
              </w:rPr>
              <w:t xml:space="preserve"> deve-se </w:t>
            </w:r>
            <w:r w:rsidR="004718EF" w:rsidRPr="00C75A05">
              <w:rPr>
                <w:b/>
                <w:bCs/>
                <w:color w:val="1F3864" w:themeColor="accent5" w:themeShade="80"/>
              </w:rPr>
              <w:t>repetir a pergunta</w:t>
            </w:r>
            <w:r w:rsidR="007932DA"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438A3F23" w14:textId="1E2031E2" w:rsidR="004718EF" w:rsidRPr="00C75A05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a </w:t>
            </w:r>
            <w:r w:rsidR="00D504F7">
              <w:rPr>
                <w:b/>
                <w:bCs/>
                <w:color w:val="1F3864" w:themeColor="accent5" w:themeShade="80"/>
              </w:rPr>
              <w:t>tipo de limpeza</w:t>
            </w:r>
            <w:r w:rsidRPr="00C75A05">
              <w:rPr>
                <w:b/>
                <w:bCs/>
                <w:color w:val="1F3864" w:themeColor="accent5" w:themeShade="80"/>
              </w:rPr>
              <w:t xml:space="preserve">. Se digitar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uma opção não válida deve repetir a pergunta</w:t>
            </w:r>
          </w:p>
          <w:p w14:paraId="6770C6AD" w14:textId="40E4DB4A" w:rsidR="007932DA" w:rsidRPr="00C75A05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o</w:t>
            </w:r>
            <w:r w:rsidR="00D504F7">
              <w:rPr>
                <w:b/>
                <w:bCs/>
                <w:color w:val="1F3864" w:themeColor="accent5" w:themeShade="80"/>
              </w:rPr>
              <w:t xml:space="preserve"> adicional</w:t>
            </w:r>
            <w:r w:rsidRPr="00C75A05">
              <w:rPr>
                <w:b/>
                <w:bCs/>
                <w:color w:val="1F3864" w:themeColor="accent5" w:themeShade="80"/>
              </w:rPr>
              <w:t>.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 Deve-se perguntar </w:t>
            </w:r>
            <w:r w:rsidR="00583B3E">
              <w:rPr>
                <w:b/>
                <w:bCs/>
                <w:color w:val="1F3864" w:themeColor="accent5" w:themeShade="80"/>
              </w:rPr>
              <w:t>a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o usuário </w:t>
            </w:r>
            <w:r w:rsidR="00583B3E">
              <w:rPr>
                <w:b/>
                <w:bCs/>
                <w:color w:val="1F3864" w:themeColor="accent5" w:themeShade="80"/>
              </w:rPr>
              <w:t xml:space="preserve">se desejada mais algum </w:t>
            </w:r>
            <w:r w:rsidR="00D504F7">
              <w:rPr>
                <w:b/>
                <w:bCs/>
                <w:color w:val="1F3864" w:themeColor="accent5" w:themeShade="80"/>
              </w:rPr>
              <w:t>adicional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 até digitar </w:t>
            </w:r>
            <w:r w:rsidR="00583B3E">
              <w:rPr>
                <w:b/>
                <w:bCs/>
                <w:color w:val="1F3864" w:themeColor="accent5" w:themeShade="80"/>
              </w:rPr>
              <w:t xml:space="preserve">ele </w:t>
            </w:r>
            <w:r w:rsidR="0057187E" w:rsidRPr="00C75A05">
              <w:rPr>
                <w:b/>
                <w:bCs/>
                <w:color w:val="1F3864" w:themeColor="accent5" w:themeShade="80"/>
              </w:rPr>
              <w:t>0</w:t>
            </w:r>
          </w:p>
          <w:p w14:paraId="6F929757" w14:textId="0A31150D" w:rsidR="006402B3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Encerre </w:t>
            </w:r>
            <w:r w:rsidR="00B22189" w:rsidRPr="00C75A05">
              <w:rPr>
                <w:b/>
                <w:bCs/>
                <w:color w:val="1F3864" w:themeColor="accent5" w:themeShade="80"/>
              </w:rPr>
              <w:t>o total a ser pago com base na equação desse enunciado</w:t>
            </w:r>
            <w:r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5A34184B" w14:textId="60B69DEB" w:rsidR="009C22CA" w:rsidRPr="00C75A05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codificar uma função </w:t>
            </w:r>
            <w:r w:rsidR="008640B6" w:rsidRPr="008640B6">
              <w:rPr>
                <w:b/>
                <w:bCs/>
                <w:color w:val="1F3864" w:themeColor="accent5" w:themeShade="80"/>
                <w:highlight w:val="yellow"/>
              </w:rPr>
              <w:t xml:space="preserve">metragem_limpeza() 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(EXIGÊNCIA </w:t>
            </w:r>
            <w:r w:rsidR="00DD36C2" w:rsidRPr="00C75A05">
              <w:rPr>
                <w:b/>
                <w:bCs/>
                <w:color w:val="1F3864" w:themeColor="accent5" w:themeShade="80"/>
                <w:highlight w:val="yellow"/>
              </w:rPr>
              <w:t>1</w:t>
            </w:r>
            <w:r w:rsidR="00100429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1B94E1D2" w14:textId="25DEFA2E" w:rsidR="009C22CA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perguntar d</w:t>
            </w:r>
            <w:r w:rsidR="008F008F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entro da função </w:t>
            </w:r>
            <w:r w:rsidR="00F55F51">
              <w:rPr>
                <w:b/>
                <w:bCs/>
                <w:color w:val="1F3864" w:themeColor="accent5" w:themeShade="80"/>
                <w:highlight w:val="yellow"/>
              </w:rPr>
              <w:t>a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F55F51">
              <w:rPr>
                <w:b/>
                <w:bCs/>
                <w:color w:val="1F3864" w:themeColor="accent5" w:themeShade="80"/>
                <w:highlight w:val="yellow"/>
              </w:rPr>
              <w:t>metragem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da porção 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(em </w:t>
            </w:r>
            <w:r w:rsidR="00F55F51">
              <w:rPr>
                <w:b/>
                <w:bCs/>
                <w:color w:val="1F3864" w:themeColor="accent5" w:themeShade="80"/>
                <w:highlight w:val="yellow"/>
              </w:rPr>
              <w:t>m²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73A47EAC" w14:textId="7F2BC350" w:rsidR="001D09E6" w:rsidRPr="00C75A05" w:rsidRDefault="001D09E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ter um if/else ou if/elif ou if/else/elif para verificar se o usuário não digitou </w:t>
            </w:r>
            <w:r w:rsidR="00F55F51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uma metragem 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fora da faixa com que </w:t>
            </w:r>
            <w:proofErr w:type="spellStart"/>
            <w:proofErr w:type="gram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o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F55F51">
              <w:rPr>
                <w:b/>
                <w:bCs/>
                <w:color w:val="1F3864" w:themeColor="accent5" w:themeShade="80"/>
                <w:highlight w:val="yellow"/>
              </w:rPr>
              <w:t>empresa</w:t>
            </w:r>
            <w:proofErr w:type="gram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trabalha;</w:t>
            </w:r>
          </w:p>
          <w:p w14:paraId="7EF5126C" w14:textId="67BBE38E" w:rsidR="008F008F" w:rsidRPr="00C75A05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ter try/except para o caso do usuário digitar um valor não numérico;</w:t>
            </w:r>
          </w:p>
          <w:p w14:paraId="20BB8D11" w14:textId="65FB4806" w:rsidR="00DD36C2" w:rsidRPr="00C75A05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4C20EF05" w:rsidR="002C2457" w:rsidRPr="00FD618B" w:rsidRDefault="002C2457" w:rsidP="00FD618B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codificar uma função </w:t>
            </w:r>
            <w:proofErr w:type="spellStart"/>
            <w:r w:rsidR="00FD618B" w:rsidRPr="00FD618B">
              <w:rPr>
                <w:b/>
                <w:bCs/>
                <w:color w:val="1F3864" w:themeColor="accent5" w:themeShade="80"/>
                <w:highlight w:val="cyan"/>
              </w:rPr>
              <w:t>tipo_limpeza</w:t>
            </w:r>
            <w:proofErr w:type="spellEnd"/>
            <w:r w:rsidR="00FD618B">
              <w:rPr>
                <w:b/>
                <w:bCs/>
                <w:color w:val="1F3864" w:themeColor="accent5" w:themeShade="80"/>
                <w:highlight w:val="cyan"/>
              </w:rPr>
              <w:t xml:space="preserve">() </w:t>
            </w:r>
            <w:r w:rsidRPr="00FD618B">
              <w:rPr>
                <w:b/>
                <w:bCs/>
                <w:color w:val="1F3864" w:themeColor="accent5" w:themeShade="80"/>
                <w:highlight w:val="cyan"/>
              </w:rPr>
              <w:t>(EXIGÊNCIA 2</w:t>
            </w:r>
            <w:r w:rsidR="00100429" w:rsidRPr="00FD618B">
              <w:rPr>
                <w:b/>
                <w:bCs/>
                <w:color w:val="1F3864" w:themeColor="accent5" w:themeShade="80"/>
                <w:highlight w:val="cyan"/>
              </w:rPr>
              <w:t xml:space="preserve"> de 3</w:t>
            </w:r>
            <w:r w:rsidRPr="00FD618B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6628EF7D" w14:textId="7FFEBE2F" w:rsidR="002C2457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perguntar dentro da função </w:t>
            </w:r>
            <w:r w:rsidR="001D09E6" w:rsidRPr="00C75A05">
              <w:rPr>
                <w:b/>
                <w:bCs/>
                <w:color w:val="1F3864" w:themeColor="accent5" w:themeShade="80"/>
                <w:highlight w:val="cyan"/>
              </w:rPr>
              <w:t>a opção desejada;</w:t>
            </w:r>
          </w:p>
          <w:p w14:paraId="1828D10A" w14:textId="14B73348" w:rsidR="002C2457" w:rsidRPr="00C75A05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ter um 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if/elif/else para verificar </w:t>
            </w:r>
            <w:r w:rsidR="00A9477C" w:rsidRPr="00C75A05">
              <w:rPr>
                <w:b/>
                <w:bCs/>
                <w:color w:val="1F3864" w:themeColor="accent5" w:themeShade="80"/>
                <w:highlight w:val="cyan"/>
              </w:rPr>
              <w:t>as opções possíveis ou não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;</w:t>
            </w:r>
          </w:p>
          <w:p w14:paraId="01E64E0C" w14:textId="6A817837" w:rsidR="00B71673" w:rsidRPr="00C75A05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 w:rsidRPr="00C75A05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4B5D477B" w:rsidR="00E9632D" w:rsidRPr="00FD618B" w:rsidRDefault="00E9632D" w:rsidP="00FD618B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codificar uma função </w:t>
            </w:r>
            <w:proofErr w:type="spellStart"/>
            <w:r w:rsidR="00FD618B" w:rsidRPr="00FD618B">
              <w:rPr>
                <w:b/>
                <w:bCs/>
                <w:color w:val="1F3864" w:themeColor="accent5" w:themeShade="80"/>
                <w:highlight w:val="green"/>
              </w:rPr>
              <w:t>adicional_limpeza</w:t>
            </w:r>
            <w:proofErr w:type="spellEnd"/>
            <w:r w:rsidR="00FD618B" w:rsidRPr="00FD618B">
              <w:rPr>
                <w:b/>
                <w:bCs/>
                <w:color w:val="1F3864" w:themeColor="accent5" w:themeShade="80"/>
                <w:highlight w:val="green"/>
              </w:rPr>
              <w:t>()</w:t>
            </w:r>
            <w:r w:rsidR="00FD618B">
              <w:rPr>
                <w:b/>
                <w:bCs/>
                <w:color w:val="1F3864" w:themeColor="accent5" w:themeShade="80"/>
                <w:highlight w:val="green"/>
              </w:rPr>
              <w:t xml:space="preserve"> </w:t>
            </w:r>
            <w:r w:rsidRPr="00FD618B">
              <w:rPr>
                <w:b/>
                <w:bCs/>
                <w:color w:val="1F3864" w:themeColor="accent5" w:themeShade="80"/>
                <w:highlight w:val="green"/>
              </w:rPr>
              <w:t xml:space="preserve"> (EXIGÊNCIA 3</w:t>
            </w:r>
            <w:r w:rsidR="00100429" w:rsidRPr="00FD618B">
              <w:rPr>
                <w:b/>
                <w:bCs/>
                <w:color w:val="1F3864" w:themeColor="accent5" w:themeShade="80"/>
                <w:highlight w:val="green"/>
              </w:rPr>
              <w:t xml:space="preserve"> de 3</w:t>
            </w:r>
            <w:r w:rsidRPr="00FD618B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68F03DB2" w14:textId="18C25780" w:rsidR="00E9632D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perguntar d</w:t>
            </w:r>
            <w:r w:rsidR="00E9632D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entro 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se deseja ou não mais algum </w:t>
            </w:r>
            <w:r w:rsidR="00F55F51">
              <w:rPr>
                <w:b/>
                <w:bCs/>
                <w:color w:val="1F3864" w:themeColor="accent5" w:themeShade="80"/>
                <w:highlight w:val="green"/>
              </w:rPr>
              <w:t>adicional</w:t>
            </w:r>
          </w:p>
          <w:p w14:paraId="4DB1C5E1" w14:textId="7FCB47C0" w:rsidR="00BD48D2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ter um if/elif/else </w:t>
            </w:r>
            <w:r w:rsidR="00A9477C" w:rsidRPr="00C75A05">
              <w:rPr>
                <w:b/>
                <w:bCs/>
                <w:color w:val="1F3864" w:themeColor="accent5" w:themeShade="80"/>
                <w:highlight w:val="green"/>
              </w:rPr>
              <w:t>para verificar as opções possíveis ou não;</w:t>
            </w:r>
          </w:p>
          <w:p w14:paraId="4B3696B0" w14:textId="33DD80BF" w:rsidR="00AB6A7B" w:rsidRPr="00C75A05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48AE68AE" w:rsidR="00D320E0" w:rsidRPr="00C75A05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>Colocar um exemplo de</w:t>
            </w:r>
            <w:r w:rsidR="00F746EA" w:rsidRPr="00C75A05">
              <w:rPr>
                <w:b/>
                <w:bCs/>
                <w:color w:val="FF0000"/>
              </w:rPr>
              <w:t xml:space="preserve"> SAIDA DE CONSOLE</w:t>
            </w:r>
            <w:r w:rsidRPr="00C75A05">
              <w:rPr>
                <w:b/>
                <w:bCs/>
                <w:color w:val="FF0000"/>
              </w:rPr>
              <w:t xml:space="preserve"> </w:t>
            </w:r>
            <w:r w:rsidR="0084653D" w:rsidRPr="00C75A05">
              <w:rPr>
                <w:b/>
                <w:bCs/>
                <w:color w:val="FF0000"/>
              </w:rPr>
              <w:t xml:space="preserve">com </w:t>
            </w:r>
            <w:r w:rsidR="001053B2">
              <w:rPr>
                <w:b/>
                <w:bCs/>
                <w:color w:val="FF0000"/>
              </w:rPr>
              <w:t>metragem</w:t>
            </w:r>
            <w:r w:rsidR="005E79C0">
              <w:rPr>
                <w:b/>
                <w:bCs/>
                <w:color w:val="FF0000"/>
              </w:rPr>
              <w:t xml:space="preserve"> inválida</w:t>
            </w:r>
          </w:p>
          <w:p w14:paraId="03E8F101" w14:textId="65F2A77D" w:rsidR="006402B3" w:rsidRDefault="006B7B22" w:rsidP="00257C85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>Colocar um</w:t>
            </w:r>
            <w:r w:rsidR="000C0EC5">
              <w:rPr>
                <w:b/>
                <w:bCs/>
                <w:color w:val="FF0000"/>
              </w:rPr>
              <w:t xml:space="preserve"> </w:t>
            </w:r>
            <w:r w:rsidRPr="00C75A05">
              <w:rPr>
                <w:b/>
                <w:bCs/>
                <w:color w:val="FF0000"/>
              </w:rPr>
              <w:t xml:space="preserve">exemplo de SAIDA DE CONSOLE </w:t>
            </w:r>
            <w:r w:rsidR="005E79C0">
              <w:rPr>
                <w:b/>
                <w:bCs/>
                <w:color w:val="FF0000"/>
              </w:rPr>
              <w:t>tipo de limpeza inváli</w:t>
            </w:r>
            <w:r w:rsidR="000E2D05">
              <w:rPr>
                <w:b/>
                <w:bCs/>
                <w:color w:val="FF0000"/>
              </w:rPr>
              <w:t>d</w:t>
            </w:r>
            <w:r w:rsidR="00583B3E">
              <w:rPr>
                <w:b/>
                <w:bCs/>
                <w:color w:val="FF0000"/>
              </w:rPr>
              <w:t>o</w:t>
            </w:r>
          </w:p>
          <w:p w14:paraId="6BB45E9B" w14:textId="2A2FB3B5" w:rsidR="00D522EA" w:rsidRDefault="00D522EA" w:rsidP="00257C85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 xml:space="preserve">Colocar um exemplo de SAIDA DE CONSOLE </w:t>
            </w:r>
            <w:r>
              <w:rPr>
                <w:b/>
                <w:bCs/>
                <w:color w:val="FF0000"/>
              </w:rPr>
              <w:t>metragem e opção válidos e mais 3 adicionais e no final deve ter o encerramento da conta com o descritivo de valor de cada varável (ver figura abaixo)</w:t>
            </w:r>
          </w:p>
          <w:p w14:paraId="61E0C823" w14:textId="444C3C86" w:rsidR="007B353A" w:rsidRDefault="00C45ADE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F19EC9F" w14:textId="3334B09A" w:rsidR="006402B3" w:rsidRDefault="00865110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86511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767CDE7" wp14:editId="3E976C38">
                  <wp:extent cx="4244454" cy="4463995"/>
                  <wp:effectExtent l="0" t="0" r="381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117" cy="449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4DA2" w14:textId="0D379026"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11E78">
              <w:rPr>
                <w:b/>
                <w:bCs/>
                <w:color w:val="1F3864" w:themeColor="accent5" w:themeShade="80"/>
              </w:rPr>
              <w:t xml:space="preserve">Figura: Exemplo de programa </w:t>
            </w:r>
            <w:r w:rsidR="00677879" w:rsidRPr="00F11E78">
              <w:rPr>
                <w:b/>
                <w:bCs/>
                <w:color w:val="1F3864" w:themeColor="accent5" w:themeShade="80"/>
              </w:rPr>
              <w:t xml:space="preserve">com </w:t>
            </w:r>
            <w:r w:rsidR="00D76132">
              <w:rPr>
                <w:b/>
                <w:bCs/>
                <w:color w:val="1F3864" w:themeColor="accent5" w:themeShade="80"/>
              </w:rPr>
              <w:t>metragem</w:t>
            </w:r>
            <w:r w:rsidR="00257C85">
              <w:rPr>
                <w:b/>
                <w:bCs/>
                <w:color w:val="1F3864" w:themeColor="accent5" w:themeShade="80"/>
              </w:rPr>
              <w:t xml:space="preserve"> inválido</w:t>
            </w:r>
            <w:r w:rsidR="001C39A6">
              <w:rPr>
                <w:b/>
                <w:bCs/>
                <w:color w:val="1F3864" w:themeColor="accent5" w:themeShade="80"/>
              </w:rPr>
              <w:t xml:space="preserve"> e depois válido</w:t>
            </w:r>
            <w:r w:rsidR="00D76132">
              <w:rPr>
                <w:b/>
                <w:bCs/>
                <w:color w:val="1F3864" w:themeColor="accent5" w:themeShade="80"/>
              </w:rPr>
              <w:t>, tipo de limpeza inválido</w:t>
            </w:r>
            <w:r w:rsidR="001C39A6">
              <w:rPr>
                <w:b/>
                <w:bCs/>
                <w:color w:val="1F3864" w:themeColor="accent5" w:themeShade="80"/>
              </w:rPr>
              <w:t xml:space="preserve"> e depois válido</w:t>
            </w:r>
            <w:r w:rsidR="00D76132">
              <w:rPr>
                <w:b/>
                <w:bCs/>
                <w:color w:val="1F3864" w:themeColor="accent5" w:themeShade="80"/>
              </w:rPr>
              <w:t xml:space="preserve">, </w:t>
            </w:r>
            <w:r w:rsidR="001C39A6">
              <w:rPr>
                <w:b/>
                <w:bCs/>
                <w:color w:val="1F3864" w:themeColor="accent5" w:themeShade="80"/>
              </w:rPr>
              <w:t>3</w:t>
            </w:r>
            <w:r w:rsidR="00D76132">
              <w:rPr>
                <w:b/>
                <w:bCs/>
                <w:color w:val="1F3864" w:themeColor="accent5" w:themeShade="80"/>
              </w:rPr>
              <w:t xml:space="preserve"> </w:t>
            </w:r>
            <w:r w:rsidR="001C39A6">
              <w:rPr>
                <w:b/>
                <w:bCs/>
                <w:color w:val="1F3864" w:themeColor="accent5" w:themeShade="80"/>
              </w:rPr>
              <w:t>adicionais e com total descritivo.</w:t>
            </w:r>
          </w:p>
        </w:tc>
      </w:tr>
      <w:tr w:rsidR="00080AAF" w14:paraId="156C9F51" w14:textId="77777777" w:rsidTr="00ED1F82">
        <w:tc>
          <w:tcPr>
            <w:tcW w:w="9716" w:type="dxa"/>
          </w:tcPr>
          <w:p w14:paraId="5B598C6A" w14:textId="77777777" w:rsidR="00080AAF" w:rsidRPr="004C5CA1" w:rsidRDefault="00080AAF" w:rsidP="00257C85">
            <w:pPr>
              <w:spacing w:before="120" w:after="120"/>
              <w:ind w:firstLine="0"/>
              <w:contextualSpacing/>
              <w:rPr>
                <w:b/>
                <w:bCs/>
                <w:color w:val="113162"/>
              </w:rPr>
            </w:pPr>
          </w:p>
        </w:tc>
      </w:tr>
    </w:tbl>
    <w:p w14:paraId="3E6C8CB7" w14:textId="77777777" w:rsidR="00563C52" w:rsidRDefault="00563C52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563C52" w14:paraId="7D0B4B67" w14:textId="77777777" w:rsidTr="00653B5A">
        <w:tc>
          <w:tcPr>
            <w:tcW w:w="9716" w:type="dxa"/>
            <w:shd w:val="clear" w:color="auto" w:fill="FFFFFF" w:themeFill="background1"/>
          </w:tcPr>
          <w:p w14:paraId="53A1B0DF" w14:textId="5925422C" w:rsidR="00563C52" w:rsidRDefault="00563C52" w:rsidP="00563C5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563C52" w14:paraId="23167F34" w14:textId="77777777" w:rsidTr="00653B5A">
        <w:tc>
          <w:tcPr>
            <w:tcW w:w="9716" w:type="dxa"/>
            <w:shd w:val="clear" w:color="auto" w:fill="FFFFFF" w:themeFill="background1"/>
          </w:tcPr>
          <w:p w14:paraId="1236CCBE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36"/>
                <w:szCs w:val="36"/>
              </w:rPr>
              <w:t>(COLOCAR CÓDIGO AQUI)</w:t>
            </w:r>
          </w:p>
          <w:p w14:paraId="5B59425B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0A5372C8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texto. SE COLOCAR IMAGEM NÃO SERÁ AVALIADO)</w:t>
            </w:r>
          </w:p>
          <w:p w14:paraId="355899F1" w14:textId="3E670E5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46D3750" w14:textId="302BA29D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22E5F261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0AC25D71" w14:textId="0ACE6890" w:rsidR="003E125A" w:rsidRPr="00881E23" w:rsidRDefault="001D4072" w:rsidP="00881E23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36"/>
                <w:szCs w:val="36"/>
              </w:rPr>
              <w:t>(COLOCAR SAÍDA DO CONSOLE AQUI)</w:t>
            </w: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</w:tc>
      </w:tr>
    </w:tbl>
    <w:p w14:paraId="6931FCEA" w14:textId="77777777" w:rsidR="00E654A7" w:rsidRDefault="00E654A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198BB262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funcionários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 xml:space="preserve">para uma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empresa de RH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09D081EF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</w:t>
            </w:r>
          </w:p>
          <w:p w14:paraId="3EF80854" w14:textId="5351B960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Funcionários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(s)</w:t>
            </w:r>
          </w:p>
          <w:p w14:paraId="629CB517" w14:textId="4A1F4502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Funcionários</w:t>
            </w:r>
          </w:p>
          <w:p w14:paraId="35BB3449" w14:textId="72C217B5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 xml:space="preserve">Funcionário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Id</w:t>
            </w:r>
          </w:p>
          <w:p w14:paraId="5F5F5407" w14:textId="7B3C80A4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s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)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Setor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5F58F529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Remover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76920162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</w:t>
            </w:r>
            <w:r w:rsidR="005E5C43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_funcionario(id</w:t>
            </w:r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03B18E2E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id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funcionário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2BE9CCA4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funcionário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6159F8A2" w14:textId="71BF5323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o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setor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 xml:space="preserve">do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funcionário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53A4535D" w14:textId="47EEF951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o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salário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 xml:space="preserve">do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funcionário</w:t>
            </w:r>
          </w:p>
          <w:p w14:paraId="5A99FDEC" w14:textId="5B1ACAC0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 xml:space="preserve">funcionário </w:t>
            </w:r>
            <w:r w:rsidR="0076057B">
              <w:rPr>
                <w:b/>
                <w:bCs/>
                <w:color w:val="1F3864" w:themeColor="accent5" w:themeShade="80"/>
                <w:highlight w:val="yellow"/>
              </w:rPr>
              <w:t xml:space="preserve">cadastrado 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1D62F259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</w:t>
            </w:r>
            <w:r w:rsidR="005E5C43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_funcionários()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2A641E8D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 xml:space="preserve">os os </w:t>
            </w:r>
            <w:r w:rsidR="005E5C43" w:rsidRPr="005E5C43">
              <w:rPr>
                <w:b/>
                <w:bCs/>
                <w:color w:val="1F3864" w:themeColor="accent5" w:themeShade="80"/>
                <w:highlight w:val="cyan"/>
              </w:rPr>
              <w:t>Funcionários</w:t>
            </w:r>
          </w:p>
          <w:p w14:paraId="4E2E2110" w14:textId="352C8516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5E5C43" w:rsidRPr="005E5C43">
              <w:rPr>
                <w:b/>
                <w:bCs/>
                <w:color w:val="1F3864" w:themeColor="accent5" w:themeShade="80"/>
                <w:highlight w:val="cyan"/>
              </w:rPr>
              <w:t>Funcionário</w:t>
            </w:r>
            <w:r w:rsidR="005E5C43">
              <w:rPr>
                <w:b/>
                <w:bCs/>
                <w:color w:val="1F3864" w:themeColor="accent5" w:themeShade="80"/>
                <w:highlight w:val="cyan"/>
              </w:rPr>
              <w:t xml:space="preserve">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por </w:t>
            </w:r>
            <w:r w:rsidR="005E5C43">
              <w:rPr>
                <w:b/>
                <w:bCs/>
                <w:color w:val="1F3864" w:themeColor="accent5" w:themeShade="80"/>
                <w:highlight w:val="cyan"/>
              </w:rPr>
              <w:t>Id</w:t>
            </w:r>
          </w:p>
          <w:p w14:paraId="2864DC1B" w14:textId="3B418316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5E5C43" w:rsidRPr="005E5C43">
              <w:rPr>
                <w:b/>
                <w:bCs/>
                <w:color w:val="1F3864" w:themeColor="accent5" w:themeShade="80"/>
                <w:highlight w:val="cyan"/>
              </w:rPr>
              <w:t>Funcionário</w:t>
            </w:r>
            <w:r w:rsidR="005E5C43">
              <w:rPr>
                <w:b/>
                <w:bCs/>
                <w:color w:val="1F3864" w:themeColor="accent5" w:themeShade="80"/>
                <w:highlight w:val="cyan"/>
              </w:rPr>
              <w:t xml:space="preserve">(s)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por </w:t>
            </w:r>
            <w:r w:rsidR="005E5C43">
              <w:rPr>
                <w:b/>
                <w:bCs/>
                <w:color w:val="1F3864" w:themeColor="accent5" w:themeShade="80"/>
                <w:highlight w:val="cyan"/>
              </w:rPr>
              <w:t>Setor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445CDFF9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</w:t>
            </w:r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</w:t>
            </w:r>
            <w:r w:rsidR="005E5C43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_funcionario()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05CF83CE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 xml:space="preserve">qual o código do </w:t>
            </w:r>
            <w:r w:rsidR="006C1469">
              <w:rPr>
                <w:b/>
                <w:bCs/>
                <w:color w:val="1F3864" w:themeColor="accent5" w:themeShade="80"/>
                <w:highlight w:val="green"/>
              </w:rPr>
              <w:t>funcionário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 xml:space="preserve">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3548E422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</w:t>
            </w:r>
            <w:r w:rsidR="005E5C43">
              <w:rPr>
                <w:b/>
                <w:bCs/>
                <w:color w:val="FF0000"/>
              </w:rPr>
              <w:t xml:space="preserve">funcionários </w:t>
            </w:r>
            <w:r w:rsidRPr="005676B5">
              <w:rPr>
                <w:b/>
                <w:bCs/>
                <w:color w:val="FF0000"/>
              </w:rPr>
              <w:t xml:space="preserve">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</w:t>
            </w:r>
            <w:r w:rsidR="005E5C43">
              <w:rPr>
                <w:b/>
                <w:bCs/>
                <w:color w:val="FF0000"/>
              </w:rPr>
              <w:t>setor</w:t>
            </w:r>
            <w:r w:rsidRPr="005676B5">
              <w:rPr>
                <w:b/>
                <w:bCs/>
                <w:color w:val="FF0000"/>
              </w:rPr>
              <w:t xml:space="preserve"> – ver figura 1</w:t>
            </w:r>
          </w:p>
          <w:p w14:paraId="54C3E82E" w14:textId="2CBCB173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</w:t>
            </w:r>
            <w:r w:rsidR="003D192D">
              <w:rPr>
                <w:b/>
                <w:bCs/>
                <w:color w:val="C45911" w:themeColor="accent2" w:themeShade="BF"/>
              </w:rPr>
              <w:t>todos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3D192D">
              <w:rPr>
                <w:b/>
                <w:bCs/>
                <w:color w:val="C45911" w:themeColor="accent2" w:themeShade="BF"/>
              </w:rPr>
              <w:t>o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s </w:t>
            </w:r>
            <w:r w:rsidR="005E5C43">
              <w:rPr>
                <w:b/>
                <w:bCs/>
                <w:color w:val="C45911" w:themeColor="accent2" w:themeShade="BF"/>
              </w:rPr>
              <w:t>funcionários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cadastrad</w:t>
            </w:r>
            <w:r w:rsidR="003D192D">
              <w:rPr>
                <w:b/>
                <w:bCs/>
                <w:color w:val="C45911" w:themeColor="accent2" w:themeShade="BF"/>
              </w:rPr>
              <w:t>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24BB42B2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 xml:space="preserve">com uma consulta por </w:t>
            </w:r>
            <w:r w:rsidR="005E5C43">
              <w:rPr>
                <w:b/>
                <w:bCs/>
                <w:color w:val="FF0000"/>
              </w:rPr>
              <w:t>id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7E9E1DE2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 xml:space="preserve">com uma consulta por </w:t>
            </w:r>
            <w:r w:rsidR="005E5C43">
              <w:rPr>
                <w:b/>
                <w:bCs/>
                <w:color w:val="C45911" w:themeColor="accent2" w:themeShade="BF"/>
              </w:rPr>
              <w:t>setor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6E20EAC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 xml:space="preserve">ao remover um </w:t>
            </w:r>
            <w:r w:rsidR="005E5C43">
              <w:rPr>
                <w:b/>
                <w:bCs/>
                <w:color w:val="FF0000"/>
              </w:rPr>
              <w:t>funcionário</w:t>
            </w:r>
            <w:r w:rsidR="003D192D">
              <w:rPr>
                <w:b/>
                <w:bCs/>
                <w:color w:val="FF0000"/>
              </w:rPr>
              <w:t xml:space="preserve"> cadastrado </w:t>
            </w:r>
            <w:r>
              <w:rPr>
                <w:b/>
                <w:bCs/>
                <w:color w:val="FF0000"/>
              </w:rPr>
              <w:t>e mostrando depois todos os</w:t>
            </w:r>
            <w:r w:rsidR="003D192D">
              <w:rPr>
                <w:b/>
                <w:bCs/>
                <w:color w:val="FF0000"/>
              </w:rPr>
              <w:t xml:space="preserve"> </w:t>
            </w:r>
            <w:r w:rsidR="005E5C43">
              <w:rPr>
                <w:b/>
                <w:bCs/>
                <w:color w:val="FF0000"/>
              </w:rPr>
              <w:t>funcionários</w:t>
            </w:r>
            <w:r w:rsidR="00E366A3">
              <w:rPr>
                <w:b/>
                <w:bCs/>
                <w:color w:val="FF0000"/>
              </w:rPr>
              <w:t xml:space="preserve"> 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4CEF0389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C4143C" w:rsidRPr="00C4143C">
              <w:rPr>
                <w:noProof/>
              </w:rPr>
              <w:drawing>
                <wp:inline distT="0" distB="0" distL="0" distR="0" wp14:anchorId="08678DD1" wp14:editId="07B845C0">
                  <wp:extent cx="5420481" cy="5877745"/>
                  <wp:effectExtent l="0" t="0" r="8890" b="889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58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5F460389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64309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o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</w:t>
            </w:r>
            <w:r w:rsidR="00C4143C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funcionário, sendo que 2 deles são do mesmo setor</w:t>
            </w:r>
            <w:r w:rsidR="00BB6DC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6C2C66B5" w:rsidR="00A82FCE" w:rsidRDefault="007844E8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7844E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E6D17C6" wp14:editId="7A7233DF">
                  <wp:extent cx="4991100" cy="5448917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425" cy="546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36D037AB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>Tod</w:t>
            </w:r>
            <w:r w:rsidR="00002B47">
              <w:rPr>
                <w:b/>
                <w:bCs/>
                <w:color w:val="1F3864" w:themeColor="accent5" w:themeShade="80"/>
                <w:sz w:val="24"/>
                <w:szCs w:val="24"/>
              </w:rPr>
              <w:t>o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s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os </w:t>
            </w:r>
            <w:r w:rsidR="007844E8">
              <w:rPr>
                <w:b/>
                <w:bCs/>
                <w:color w:val="1F3864" w:themeColor="accent5" w:themeShade="80"/>
                <w:sz w:val="24"/>
                <w:szCs w:val="24"/>
              </w:rPr>
              <w:t>Funcionários e pelo Id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7F96833" w14:textId="77777777" w:rsidR="00E350D0" w:rsidRDefault="00E350D0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4E349CAB" w14:textId="1D709FD4" w:rsidR="00951339" w:rsidRDefault="00D05FA7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D05FA7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4B04875" wp14:editId="79D86C12">
                  <wp:extent cx="4944165" cy="2391109"/>
                  <wp:effectExtent l="0" t="0" r="0" b="9525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46AA2E48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3: Exemplo de Consultar </w:t>
            </w:r>
            <w:r w:rsidR="00002B47">
              <w:rPr>
                <w:b/>
                <w:bCs/>
                <w:color w:val="1F3864" w:themeColor="accent5" w:themeShade="80"/>
                <w:sz w:val="24"/>
                <w:szCs w:val="24"/>
              </w:rPr>
              <w:t>Funcionários pelo Setor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29578DA8" w14:textId="77777777" w:rsidR="00E350D0" w:rsidRDefault="00E350D0" w:rsidP="00D05FA7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51087AA4" w14:textId="047756C0" w:rsidR="000B02DA" w:rsidRDefault="00D22F3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D22F3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147AA8F" wp14:editId="551EC5CA">
                  <wp:extent cx="5276850" cy="4431864"/>
                  <wp:effectExtent l="0" t="0" r="0" b="6985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46" cy="444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3B5D120C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66155">
              <w:rPr>
                <w:b/>
                <w:bCs/>
                <w:color w:val="1F3864" w:themeColor="accent5" w:themeShade="80"/>
              </w:rPr>
              <w:t xml:space="preserve">Figura </w:t>
            </w:r>
            <w:r w:rsidR="00D05FA7">
              <w:rPr>
                <w:b/>
                <w:bCs/>
                <w:color w:val="1F3864" w:themeColor="accent5" w:themeShade="80"/>
              </w:rPr>
              <w:t>4</w:t>
            </w:r>
            <w:r w:rsidRPr="00F66155">
              <w:rPr>
                <w:b/>
                <w:bCs/>
                <w:color w:val="1F3864" w:themeColor="accent5" w:themeShade="80"/>
              </w:rPr>
              <w:t xml:space="preserve">: Exemplo de 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Remover </w:t>
            </w:r>
            <w:r w:rsidR="00D22F30">
              <w:rPr>
                <w:b/>
                <w:bCs/>
                <w:color w:val="1F3864" w:themeColor="accent5" w:themeShade="80"/>
              </w:rPr>
              <w:t>Funcionário</w:t>
            </w:r>
            <w:r w:rsidR="00273E3F" w:rsidRPr="00F66155">
              <w:rPr>
                <w:b/>
                <w:bCs/>
                <w:color w:val="1F3864" w:themeColor="accent5" w:themeShade="80"/>
              </w:rPr>
              <w:t xml:space="preserve"> </w:t>
            </w:r>
            <w:r w:rsidR="00D73121" w:rsidRPr="00F66155">
              <w:rPr>
                <w:b/>
                <w:bCs/>
                <w:color w:val="1F3864" w:themeColor="accent5" w:themeShade="80"/>
              </w:rPr>
              <w:t>do cadastro e depois Consultar Tod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Produtos</w:t>
            </w:r>
            <w:r w:rsidR="00D73121" w:rsidRPr="00F66155">
              <w:rPr>
                <w:b/>
                <w:bCs/>
                <w:color w:val="1F3864" w:themeColor="accent5" w:themeShade="80"/>
              </w:rPr>
              <w:t>. Veja que a p</w:t>
            </w:r>
            <w:r w:rsidR="00F66155" w:rsidRPr="00F66155">
              <w:rPr>
                <w:b/>
                <w:bCs/>
                <w:color w:val="1F3864" w:themeColor="accent5" w:themeShade="80"/>
              </w:rPr>
              <w:t>roduto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de código </w:t>
            </w:r>
            <w:r w:rsidR="00E36FF0">
              <w:rPr>
                <w:b/>
                <w:bCs/>
                <w:color w:val="1F3864" w:themeColor="accent5" w:themeShade="80"/>
              </w:rPr>
              <w:t>2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foi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removido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e não aparece mais no sistema</w:t>
            </w:r>
            <w:r w:rsidR="00C92FEE" w:rsidRPr="00F66155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7A7CC5A6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75C99D22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529E0C59" w14:textId="7777777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144C9ADC" w14:textId="7BEE0A94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 w:rsid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11A2C282" w14:textId="6D0A3BCA" w:rsidR="00D05CCE" w:rsidRP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0045C9D0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EAD17CD" w14:textId="77777777" w:rsidTr="008C22B6">
        <w:tc>
          <w:tcPr>
            <w:tcW w:w="9716" w:type="dxa"/>
          </w:tcPr>
          <w:p w14:paraId="105BD954" w14:textId="2C4D1402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30AAC97B" w14:textId="77777777" w:rsidR="0088030D" w:rsidRDefault="0088030D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571DA49F" w14:textId="77777777" w:rsidR="00AD5E0F" w:rsidRDefault="00AF1419" w:rsidP="001E7CAB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do identificador pessoal</w:t>
            </w:r>
            <w:r w:rsid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 xml:space="preserve"> em pelo menos uma das figuras</w:t>
            </w: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62D7DEBA" w14:textId="3F8BFBE7" w:rsidR="00BD737F" w:rsidRPr="005418A1" w:rsidRDefault="00BD737F" w:rsidP="001E7CAB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Não esquecer que aqui são </w:t>
            </w:r>
            <w:r w:rsidR="00840F89" w:rsidRPr="005418A1">
              <w:rPr>
                <w:rFonts w:eastAsia="Times New Roman"/>
                <w:color w:val="FF0000"/>
                <w:sz w:val="24"/>
                <w:szCs w:val="24"/>
              </w:rPr>
              <w:t>4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prints:</w:t>
            </w:r>
          </w:p>
          <w:p w14:paraId="373F8784" w14:textId="6BCA9F32" w:rsidR="00BD737F" w:rsidRPr="005418A1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- </w:t>
            </w:r>
            <w:r w:rsidR="00933833" w:rsidRPr="005418A1">
              <w:rPr>
                <w:rFonts w:eastAsia="Times New Roman"/>
                <w:color w:val="FF0000"/>
                <w:sz w:val="24"/>
                <w:szCs w:val="24"/>
              </w:rPr>
              <w:t>Um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print cadastr</w:t>
            </w:r>
            <w:r w:rsidR="00580B8F" w:rsidRPr="005418A1">
              <w:rPr>
                <w:rFonts w:eastAsia="Times New Roman"/>
                <w:color w:val="FF0000"/>
                <w:sz w:val="24"/>
                <w:szCs w:val="24"/>
              </w:rPr>
              <w:t>ando 3 funcionários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(2 </w:t>
            </w:r>
            <w:r w:rsidR="00580B8F" w:rsidRPr="005418A1">
              <w:rPr>
                <w:rFonts w:eastAsia="Times New Roman"/>
                <w:color w:val="FF0000"/>
                <w:sz w:val="24"/>
                <w:szCs w:val="24"/>
              </w:rPr>
              <w:t>do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mesmo </w:t>
            </w:r>
            <w:r w:rsidR="00580B8F" w:rsidRPr="005418A1">
              <w:rPr>
                <w:rFonts w:eastAsia="Times New Roman"/>
                <w:color w:val="FF0000"/>
                <w:sz w:val="24"/>
                <w:szCs w:val="24"/>
              </w:rPr>
              <w:t>setor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>)</w:t>
            </w:r>
          </w:p>
          <w:p w14:paraId="264FAE27" w14:textId="6EE44775" w:rsidR="00BD737F" w:rsidRPr="005418A1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- </w:t>
            </w:r>
            <w:r w:rsidR="00933833" w:rsidRPr="005418A1">
              <w:rPr>
                <w:rFonts w:eastAsia="Times New Roman"/>
                <w:color w:val="FF0000"/>
                <w:sz w:val="24"/>
                <w:szCs w:val="24"/>
              </w:rPr>
              <w:t>Um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print</w:t>
            </w:r>
            <w:r w:rsidR="00A31106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consultando 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todos </w:t>
            </w:r>
            <w:r w:rsidR="00933833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os </w:t>
            </w:r>
            <w:r w:rsidR="00A31106" w:rsidRPr="005418A1">
              <w:rPr>
                <w:rFonts w:eastAsia="Times New Roman"/>
                <w:color w:val="FF0000"/>
                <w:sz w:val="24"/>
                <w:szCs w:val="24"/>
              </w:rPr>
              <w:t>funcionários</w:t>
            </w:r>
            <w:r w:rsidR="00933833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cadastrados</w:t>
            </w:r>
            <w:r w:rsidR="00A31106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e </w:t>
            </w:r>
            <w:r w:rsidR="005418A1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uma </w:t>
            </w:r>
            <w:r w:rsidR="00A31106" w:rsidRPr="005418A1">
              <w:rPr>
                <w:rFonts w:eastAsia="Times New Roman"/>
                <w:color w:val="FF0000"/>
                <w:sz w:val="24"/>
                <w:szCs w:val="24"/>
              </w:rPr>
              <w:t>consulta por Id</w:t>
            </w:r>
            <w:r w:rsidR="00933833" w:rsidRPr="005418A1">
              <w:rPr>
                <w:rFonts w:eastAsia="Times New Roman"/>
                <w:color w:val="FF0000"/>
                <w:sz w:val="24"/>
                <w:szCs w:val="24"/>
              </w:rPr>
              <w:t>.</w:t>
            </w:r>
          </w:p>
          <w:p w14:paraId="7E806908" w14:textId="57116BC8" w:rsidR="00933833" w:rsidRPr="005418A1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- Um print mostrando a consulta por </w:t>
            </w:r>
            <w:r w:rsidR="005418A1" w:rsidRPr="005418A1">
              <w:rPr>
                <w:rFonts w:eastAsia="Times New Roman"/>
                <w:color w:val="FF0000"/>
                <w:sz w:val="24"/>
                <w:szCs w:val="24"/>
              </w:rPr>
              <w:t>setor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>.</w:t>
            </w:r>
          </w:p>
          <w:p w14:paraId="4176E2BA" w14:textId="43F00444" w:rsidR="00BD737F" w:rsidRPr="00E366A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5418A1">
              <w:rPr>
                <w:rFonts w:eastAsia="Times New Roman"/>
                <w:color w:val="FF0000"/>
                <w:sz w:val="24"/>
                <w:szCs w:val="24"/>
              </w:rPr>
              <w:t>- Um print mostrando remoção de um</w:t>
            </w:r>
            <w:r w:rsidR="005418A1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funcionário</w:t>
            </w:r>
            <w:r w:rsidR="00E36FF0" w:rsidRPr="005418A1">
              <w:rPr>
                <w:rFonts w:eastAsia="Times New Roman"/>
                <w:color w:val="FF0000"/>
                <w:sz w:val="24"/>
                <w:szCs w:val="24"/>
              </w:rPr>
              <w:t>.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default" r:id="rId17"/>
      <w:footerReference w:type="default" r:id="rId18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0E11" w14:textId="77777777" w:rsidR="005B0979" w:rsidRDefault="005B0979" w:rsidP="00B5761D">
      <w:r>
        <w:separator/>
      </w:r>
    </w:p>
    <w:p w14:paraId="26C974D3" w14:textId="77777777" w:rsidR="005B0979" w:rsidRDefault="005B0979" w:rsidP="00B5761D"/>
    <w:p w14:paraId="1993838B" w14:textId="77777777" w:rsidR="005B0979" w:rsidRDefault="005B0979" w:rsidP="00B5761D"/>
  </w:endnote>
  <w:endnote w:type="continuationSeparator" w:id="0">
    <w:p w14:paraId="2BADB437" w14:textId="77777777" w:rsidR="005B0979" w:rsidRDefault="005B0979" w:rsidP="00B5761D">
      <w:r>
        <w:continuationSeparator/>
      </w:r>
    </w:p>
    <w:p w14:paraId="41E7668A" w14:textId="77777777" w:rsidR="005B0979" w:rsidRDefault="005B0979" w:rsidP="00B5761D"/>
    <w:p w14:paraId="65559DB0" w14:textId="77777777" w:rsidR="005B0979" w:rsidRDefault="005B0979" w:rsidP="00B5761D"/>
  </w:endnote>
  <w:endnote w:type="continuationNotice" w:id="1">
    <w:p w14:paraId="35DBBD1E" w14:textId="77777777" w:rsidR="005B0979" w:rsidRDefault="005B09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B21C27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26CC" w14:textId="77777777" w:rsidR="005B0979" w:rsidRDefault="005B0979" w:rsidP="00B5761D">
      <w:r>
        <w:separator/>
      </w:r>
    </w:p>
    <w:p w14:paraId="2FAA256B" w14:textId="77777777" w:rsidR="005B0979" w:rsidRDefault="005B0979" w:rsidP="00B5761D"/>
    <w:p w14:paraId="2D6A5463" w14:textId="77777777" w:rsidR="005B0979" w:rsidRDefault="005B0979" w:rsidP="00B5761D"/>
  </w:footnote>
  <w:footnote w:type="continuationSeparator" w:id="0">
    <w:p w14:paraId="61615DC9" w14:textId="77777777" w:rsidR="005B0979" w:rsidRDefault="005B0979" w:rsidP="00B5761D">
      <w:r>
        <w:continuationSeparator/>
      </w:r>
    </w:p>
    <w:p w14:paraId="6F57DFFA" w14:textId="77777777" w:rsidR="005B0979" w:rsidRDefault="005B0979" w:rsidP="00B5761D"/>
    <w:p w14:paraId="1938729B" w14:textId="77777777" w:rsidR="005B0979" w:rsidRDefault="005B0979" w:rsidP="00B5761D"/>
  </w:footnote>
  <w:footnote w:type="continuationNotice" w:id="1">
    <w:p w14:paraId="5881D668" w14:textId="77777777" w:rsidR="005B0979" w:rsidRDefault="005B097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4407B4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700">
    <w:abstractNumId w:val="0"/>
  </w:num>
  <w:num w:numId="2" w16cid:durableId="1256784913">
    <w:abstractNumId w:val="2"/>
  </w:num>
  <w:num w:numId="3" w16cid:durableId="1123305403">
    <w:abstractNumId w:val="4"/>
  </w:num>
  <w:num w:numId="4" w16cid:durableId="59837121">
    <w:abstractNumId w:val="3"/>
  </w:num>
  <w:num w:numId="5" w16cid:durableId="2175945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943"/>
    <w:rsid w:val="00000E59"/>
    <w:rsid w:val="00000EC3"/>
    <w:rsid w:val="0000143C"/>
    <w:rsid w:val="00001EE6"/>
    <w:rsid w:val="00002A30"/>
    <w:rsid w:val="00002B47"/>
    <w:rsid w:val="00002B60"/>
    <w:rsid w:val="00002E07"/>
    <w:rsid w:val="00002FD5"/>
    <w:rsid w:val="00003606"/>
    <w:rsid w:val="000040A9"/>
    <w:rsid w:val="000041AF"/>
    <w:rsid w:val="00004769"/>
    <w:rsid w:val="000060E8"/>
    <w:rsid w:val="00006459"/>
    <w:rsid w:val="00006DF1"/>
    <w:rsid w:val="00010C90"/>
    <w:rsid w:val="00011A0B"/>
    <w:rsid w:val="000132E8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079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4985"/>
    <w:rsid w:val="00065440"/>
    <w:rsid w:val="00070775"/>
    <w:rsid w:val="0007156F"/>
    <w:rsid w:val="00073CED"/>
    <w:rsid w:val="00074CD1"/>
    <w:rsid w:val="000751EC"/>
    <w:rsid w:val="00075700"/>
    <w:rsid w:val="000757DF"/>
    <w:rsid w:val="00076754"/>
    <w:rsid w:val="00077D2E"/>
    <w:rsid w:val="0008026A"/>
    <w:rsid w:val="00080AAF"/>
    <w:rsid w:val="000815CC"/>
    <w:rsid w:val="000816FC"/>
    <w:rsid w:val="00082010"/>
    <w:rsid w:val="00082A10"/>
    <w:rsid w:val="00085A46"/>
    <w:rsid w:val="00085A92"/>
    <w:rsid w:val="00085B3C"/>
    <w:rsid w:val="00086AD4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2793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0EC5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BA"/>
    <w:rsid w:val="000D53F3"/>
    <w:rsid w:val="000D5D97"/>
    <w:rsid w:val="000D6586"/>
    <w:rsid w:val="000D7178"/>
    <w:rsid w:val="000D75F9"/>
    <w:rsid w:val="000E03AB"/>
    <w:rsid w:val="000E19B5"/>
    <w:rsid w:val="000E22E6"/>
    <w:rsid w:val="000E2D05"/>
    <w:rsid w:val="000E313C"/>
    <w:rsid w:val="000E3450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3B2"/>
    <w:rsid w:val="00105B62"/>
    <w:rsid w:val="00105E51"/>
    <w:rsid w:val="001063AF"/>
    <w:rsid w:val="00106B1D"/>
    <w:rsid w:val="0010753D"/>
    <w:rsid w:val="001109FD"/>
    <w:rsid w:val="00110CB5"/>
    <w:rsid w:val="0011171E"/>
    <w:rsid w:val="001129BE"/>
    <w:rsid w:val="00113263"/>
    <w:rsid w:val="00113353"/>
    <w:rsid w:val="00113435"/>
    <w:rsid w:val="00113633"/>
    <w:rsid w:val="00114202"/>
    <w:rsid w:val="00114E6F"/>
    <w:rsid w:val="001152C3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61FA"/>
    <w:rsid w:val="001265B7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8FD"/>
    <w:rsid w:val="00155ACF"/>
    <w:rsid w:val="00156B78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974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3D00"/>
    <w:rsid w:val="001B40C4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39A6"/>
    <w:rsid w:val="001C4AD7"/>
    <w:rsid w:val="001D09E6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4590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3AA0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7E"/>
    <w:rsid w:val="002410DE"/>
    <w:rsid w:val="002424ED"/>
    <w:rsid w:val="0024250E"/>
    <w:rsid w:val="0024377E"/>
    <w:rsid w:val="0024456F"/>
    <w:rsid w:val="00247D00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57C85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E3F"/>
    <w:rsid w:val="00273FC3"/>
    <w:rsid w:val="002743A3"/>
    <w:rsid w:val="002744E8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EF0"/>
    <w:rsid w:val="00287F8F"/>
    <w:rsid w:val="0029004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587D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5B5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0833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6BD4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156"/>
    <w:rsid w:val="003634D3"/>
    <w:rsid w:val="0036373F"/>
    <w:rsid w:val="0036662B"/>
    <w:rsid w:val="00366C12"/>
    <w:rsid w:val="00367A29"/>
    <w:rsid w:val="0037045F"/>
    <w:rsid w:val="00370BCA"/>
    <w:rsid w:val="00371273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92D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498D"/>
    <w:rsid w:val="004062BE"/>
    <w:rsid w:val="00406D9D"/>
    <w:rsid w:val="00407241"/>
    <w:rsid w:val="0040790C"/>
    <w:rsid w:val="00407D1D"/>
    <w:rsid w:val="00412084"/>
    <w:rsid w:val="0041234E"/>
    <w:rsid w:val="00412989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23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2744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5CA1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773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3806"/>
    <w:rsid w:val="00525111"/>
    <w:rsid w:val="00525845"/>
    <w:rsid w:val="00525E20"/>
    <w:rsid w:val="00527747"/>
    <w:rsid w:val="00530521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37E40"/>
    <w:rsid w:val="00540FAA"/>
    <w:rsid w:val="005418A1"/>
    <w:rsid w:val="005422AF"/>
    <w:rsid w:val="00543B67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3C52"/>
    <w:rsid w:val="005643C8"/>
    <w:rsid w:val="00564A30"/>
    <w:rsid w:val="005652CE"/>
    <w:rsid w:val="00565D03"/>
    <w:rsid w:val="00565F93"/>
    <w:rsid w:val="00565FD5"/>
    <w:rsid w:val="00566493"/>
    <w:rsid w:val="005676B5"/>
    <w:rsid w:val="00567FE0"/>
    <w:rsid w:val="00570815"/>
    <w:rsid w:val="005714C4"/>
    <w:rsid w:val="0057187E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0B8F"/>
    <w:rsid w:val="00581DB3"/>
    <w:rsid w:val="00582F46"/>
    <w:rsid w:val="00583591"/>
    <w:rsid w:val="005836C6"/>
    <w:rsid w:val="00583B3E"/>
    <w:rsid w:val="0058410B"/>
    <w:rsid w:val="005841E4"/>
    <w:rsid w:val="00585B70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0979"/>
    <w:rsid w:val="005B18E4"/>
    <w:rsid w:val="005B19A1"/>
    <w:rsid w:val="005B526E"/>
    <w:rsid w:val="005B69CC"/>
    <w:rsid w:val="005B6E99"/>
    <w:rsid w:val="005B6EC3"/>
    <w:rsid w:val="005C3055"/>
    <w:rsid w:val="005C348E"/>
    <w:rsid w:val="005C35CA"/>
    <w:rsid w:val="005C4654"/>
    <w:rsid w:val="005C4C62"/>
    <w:rsid w:val="005C4DDE"/>
    <w:rsid w:val="005C62D4"/>
    <w:rsid w:val="005C768A"/>
    <w:rsid w:val="005D11D9"/>
    <w:rsid w:val="005D1463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43"/>
    <w:rsid w:val="005E5C5A"/>
    <w:rsid w:val="005E7097"/>
    <w:rsid w:val="005E79C0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54F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548"/>
    <w:rsid w:val="006366EA"/>
    <w:rsid w:val="0063701C"/>
    <w:rsid w:val="0063741C"/>
    <w:rsid w:val="00637A97"/>
    <w:rsid w:val="00637BE6"/>
    <w:rsid w:val="00637CA3"/>
    <w:rsid w:val="006402B3"/>
    <w:rsid w:val="0064081D"/>
    <w:rsid w:val="00643055"/>
    <w:rsid w:val="00643098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A55"/>
    <w:rsid w:val="00675AFF"/>
    <w:rsid w:val="006773A9"/>
    <w:rsid w:val="0067787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469"/>
    <w:rsid w:val="006C1C14"/>
    <w:rsid w:val="006C1D3D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4392"/>
    <w:rsid w:val="006E58A4"/>
    <w:rsid w:val="006E5DF3"/>
    <w:rsid w:val="006E6391"/>
    <w:rsid w:val="006E6F82"/>
    <w:rsid w:val="006E784C"/>
    <w:rsid w:val="006E7A4D"/>
    <w:rsid w:val="006F0D05"/>
    <w:rsid w:val="006F1481"/>
    <w:rsid w:val="006F21E8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468A8"/>
    <w:rsid w:val="00750783"/>
    <w:rsid w:val="00750D34"/>
    <w:rsid w:val="00750D54"/>
    <w:rsid w:val="00751844"/>
    <w:rsid w:val="00752C46"/>
    <w:rsid w:val="00755F6A"/>
    <w:rsid w:val="00756BF1"/>
    <w:rsid w:val="00757296"/>
    <w:rsid w:val="0075729B"/>
    <w:rsid w:val="0076007A"/>
    <w:rsid w:val="0076057B"/>
    <w:rsid w:val="00760999"/>
    <w:rsid w:val="00762E71"/>
    <w:rsid w:val="00763AB7"/>
    <w:rsid w:val="00764A16"/>
    <w:rsid w:val="007653D2"/>
    <w:rsid w:val="00765892"/>
    <w:rsid w:val="007666FD"/>
    <w:rsid w:val="00766DBC"/>
    <w:rsid w:val="0076737C"/>
    <w:rsid w:val="00767689"/>
    <w:rsid w:val="00767DC0"/>
    <w:rsid w:val="007715C0"/>
    <w:rsid w:val="00771D69"/>
    <w:rsid w:val="00772002"/>
    <w:rsid w:val="007727DA"/>
    <w:rsid w:val="00772868"/>
    <w:rsid w:val="00772CAE"/>
    <w:rsid w:val="00774612"/>
    <w:rsid w:val="00774FBE"/>
    <w:rsid w:val="00776DB5"/>
    <w:rsid w:val="007773F0"/>
    <w:rsid w:val="00777768"/>
    <w:rsid w:val="00777DF5"/>
    <w:rsid w:val="007807D3"/>
    <w:rsid w:val="0078280A"/>
    <w:rsid w:val="00782DF9"/>
    <w:rsid w:val="00783207"/>
    <w:rsid w:val="007844E8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505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0521"/>
    <w:rsid w:val="007C6962"/>
    <w:rsid w:val="007D1126"/>
    <w:rsid w:val="007D12AC"/>
    <w:rsid w:val="007D19AB"/>
    <w:rsid w:val="007D24A1"/>
    <w:rsid w:val="007D26E5"/>
    <w:rsid w:val="007D3910"/>
    <w:rsid w:val="007D413F"/>
    <w:rsid w:val="007D48EE"/>
    <w:rsid w:val="007D5C13"/>
    <w:rsid w:val="007D6755"/>
    <w:rsid w:val="007D77ED"/>
    <w:rsid w:val="007D7B44"/>
    <w:rsid w:val="007E16FC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37F1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B6A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0F89"/>
    <w:rsid w:val="008418E2"/>
    <w:rsid w:val="00842762"/>
    <w:rsid w:val="00842791"/>
    <w:rsid w:val="00844958"/>
    <w:rsid w:val="00844D07"/>
    <w:rsid w:val="00845C13"/>
    <w:rsid w:val="00846018"/>
    <w:rsid w:val="0084653D"/>
    <w:rsid w:val="00846D79"/>
    <w:rsid w:val="00847156"/>
    <w:rsid w:val="00847205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0B6"/>
    <w:rsid w:val="0086471A"/>
    <w:rsid w:val="00865110"/>
    <w:rsid w:val="008655D5"/>
    <w:rsid w:val="00866E90"/>
    <w:rsid w:val="00867FA5"/>
    <w:rsid w:val="00870E35"/>
    <w:rsid w:val="0087128D"/>
    <w:rsid w:val="00871899"/>
    <w:rsid w:val="00872338"/>
    <w:rsid w:val="0087457D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1E23"/>
    <w:rsid w:val="0088302C"/>
    <w:rsid w:val="008849BA"/>
    <w:rsid w:val="008858A5"/>
    <w:rsid w:val="00885DB3"/>
    <w:rsid w:val="008866A0"/>
    <w:rsid w:val="00886C26"/>
    <w:rsid w:val="00887381"/>
    <w:rsid w:val="00887971"/>
    <w:rsid w:val="008929C1"/>
    <w:rsid w:val="00892AAB"/>
    <w:rsid w:val="008930F1"/>
    <w:rsid w:val="00893332"/>
    <w:rsid w:val="008933BB"/>
    <w:rsid w:val="00894B45"/>
    <w:rsid w:val="0089557C"/>
    <w:rsid w:val="008970A9"/>
    <w:rsid w:val="008970AC"/>
    <w:rsid w:val="008A1651"/>
    <w:rsid w:val="008A1D69"/>
    <w:rsid w:val="008A1EE6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43E6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833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2B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6FD2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0F1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9AF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A8A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93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1106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A84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4C5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862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77C"/>
    <w:rsid w:val="00A948A1"/>
    <w:rsid w:val="00A96AE4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2924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06E3"/>
    <w:rsid w:val="00AE15FA"/>
    <w:rsid w:val="00AE196F"/>
    <w:rsid w:val="00AE1D57"/>
    <w:rsid w:val="00AE2B7D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07E30"/>
    <w:rsid w:val="00B10166"/>
    <w:rsid w:val="00B11675"/>
    <w:rsid w:val="00B11DE6"/>
    <w:rsid w:val="00B130B8"/>
    <w:rsid w:val="00B143FC"/>
    <w:rsid w:val="00B14F81"/>
    <w:rsid w:val="00B158E5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120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221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5E48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5D04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339"/>
    <w:rsid w:val="00B84D84"/>
    <w:rsid w:val="00B8511C"/>
    <w:rsid w:val="00B8519A"/>
    <w:rsid w:val="00B86D4E"/>
    <w:rsid w:val="00B86DAB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A713E"/>
    <w:rsid w:val="00BB1445"/>
    <w:rsid w:val="00BB1CFF"/>
    <w:rsid w:val="00BB281D"/>
    <w:rsid w:val="00BB39E4"/>
    <w:rsid w:val="00BB4B5A"/>
    <w:rsid w:val="00BB69FE"/>
    <w:rsid w:val="00BB6DC8"/>
    <w:rsid w:val="00BB7431"/>
    <w:rsid w:val="00BB7C92"/>
    <w:rsid w:val="00BC070D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D737F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B6A"/>
    <w:rsid w:val="00BF6FDB"/>
    <w:rsid w:val="00BF73A6"/>
    <w:rsid w:val="00BF770A"/>
    <w:rsid w:val="00C01498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43C"/>
    <w:rsid w:val="00C41C03"/>
    <w:rsid w:val="00C41EA7"/>
    <w:rsid w:val="00C42AF4"/>
    <w:rsid w:val="00C431C5"/>
    <w:rsid w:val="00C4365A"/>
    <w:rsid w:val="00C44432"/>
    <w:rsid w:val="00C44B63"/>
    <w:rsid w:val="00C4586D"/>
    <w:rsid w:val="00C4590E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5611E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67D54"/>
    <w:rsid w:val="00C70D10"/>
    <w:rsid w:val="00C71CF9"/>
    <w:rsid w:val="00C730BF"/>
    <w:rsid w:val="00C7472F"/>
    <w:rsid w:val="00C74F78"/>
    <w:rsid w:val="00C75794"/>
    <w:rsid w:val="00C75A05"/>
    <w:rsid w:val="00C76E1F"/>
    <w:rsid w:val="00C7787A"/>
    <w:rsid w:val="00C82392"/>
    <w:rsid w:val="00C82595"/>
    <w:rsid w:val="00C828A4"/>
    <w:rsid w:val="00C8449C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974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533E"/>
    <w:rsid w:val="00CC6209"/>
    <w:rsid w:val="00CC6D9F"/>
    <w:rsid w:val="00CD019A"/>
    <w:rsid w:val="00CD0A60"/>
    <w:rsid w:val="00CD2747"/>
    <w:rsid w:val="00CD2805"/>
    <w:rsid w:val="00CD2BB7"/>
    <w:rsid w:val="00CD392D"/>
    <w:rsid w:val="00CD4863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118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5FA7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2F30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5987"/>
    <w:rsid w:val="00D36715"/>
    <w:rsid w:val="00D369DC"/>
    <w:rsid w:val="00D37127"/>
    <w:rsid w:val="00D3788E"/>
    <w:rsid w:val="00D407AE"/>
    <w:rsid w:val="00D408D8"/>
    <w:rsid w:val="00D42BCD"/>
    <w:rsid w:val="00D43842"/>
    <w:rsid w:val="00D44762"/>
    <w:rsid w:val="00D44A38"/>
    <w:rsid w:val="00D45BDF"/>
    <w:rsid w:val="00D4678B"/>
    <w:rsid w:val="00D47C12"/>
    <w:rsid w:val="00D504F7"/>
    <w:rsid w:val="00D50556"/>
    <w:rsid w:val="00D50662"/>
    <w:rsid w:val="00D51B56"/>
    <w:rsid w:val="00D51CEA"/>
    <w:rsid w:val="00D522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13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A7928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63B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18B7"/>
    <w:rsid w:val="00E329D8"/>
    <w:rsid w:val="00E337D8"/>
    <w:rsid w:val="00E350D0"/>
    <w:rsid w:val="00E351A0"/>
    <w:rsid w:val="00E351B9"/>
    <w:rsid w:val="00E365B3"/>
    <w:rsid w:val="00E366A3"/>
    <w:rsid w:val="00E36DD4"/>
    <w:rsid w:val="00E36E32"/>
    <w:rsid w:val="00E36FF0"/>
    <w:rsid w:val="00E373B8"/>
    <w:rsid w:val="00E37856"/>
    <w:rsid w:val="00E4096F"/>
    <w:rsid w:val="00E41232"/>
    <w:rsid w:val="00E4132F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188"/>
    <w:rsid w:val="00E55EA7"/>
    <w:rsid w:val="00E56F4D"/>
    <w:rsid w:val="00E57E62"/>
    <w:rsid w:val="00E61BFF"/>
    <w:rsid w:val="00E639A9"/>
    <w:rsid w:val="00E654A7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19D"/>
    <w:rsid w:val="00E74802"/>
    <w:rsid w:val="00E750FE"/>
    <w:rsid w:val="00E75DB7"/>
    <w:rsid w:val="00E77817"/>
    <w:rsid w:val="00E77D32"/>
    <w:rsid w:val="00E80633"/>
    <w:rsid w:val="00E82584"/>
    <w:rsid w:val="00E8342F"/>
    <w:rsid w:val="00E83D64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101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1F82"/>
    <w:rsid w:val="00ED2481"/>
    <w:rsid w:val="00ED259B"/>
    <w:rsid w:val="00ED2B41"/>
    <w:rsid w:val="00ED2E13"/>
    <w:rsid w:val="00ED2ED3"/>
    <w:rsid w:val="00ED3394"/>
    <w:rsid w:val="00ED4880"/>
    <w:rsid w:val="00ED5477"/>
    <w:rsid w:val="00ED5AAF"/>
    <w:rsid w:val="00ED5CFC"/>
    <w:rsid w:val="00ED65EE"/>
    <w:rsid w:val="00ED79CD"/>
    <w:rsid w:val="00ED7F82"/>
    <w:rsid w:val="00EE0FA7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5CC"/>
    <w:rsid w:val="00EF7C5D"/>
    <w:rsid w:val="00F05A08"/>
    <w:rsid w:val="00F11E78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305A"/>
    <w:rsid w:val="00F33208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337"/>
    <w:rsid w:val="00F45CFE"/>
    <w:rsid w:val="00F45FEE"/>
    <w:rsid w:val="00F4780D"/>
    <w:rsid w:val="00F50219"/>
    <w:rsid w:val="00F5299F"/>
    <w:rsid w:val="00F53150"/>
    <w:rsid w:val="00F53C83"/>
    <w:rsid w:val="00F53EB0"/>
    <w:rsid w:val="00F55F51"/>
    <w:rsid w:val="00F56E0F"/>
    <w:rsid w:val="00F577D3"/>
    <w:rsid w:val="00F60451"/>
    <w:rsid w:val="00F606B4"/>
    <w:rsid w:val="00F619C1"/>
    <w:rsid w:val="00F64D2D"/>
    <w:rsid w:val="00F64DAD"/>
    <w:rsid w:val="00F65FCB"/>
    <w:rsid w:val="00F66155"/>
    <w:rsid w:val="00F66430"/>
    <w:rsid w:val="00F6651F"/>
    <w:rsid w:val="00F66536"/>
    <w:rsid w:val="00F66B79"/>
    <w:rsid w:val="00F66D11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4E72"/>
    <w:rsid w:val="00F75623"/>
    <w:rsid w:val="00F76021"/>
    <w:rsid w:val="00F76F87"/>
    <w:rsid w:val="00F80956"/>
    <w:rsid w:val="00F8146C"/>
    <w:rsid w:val="00F8180D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2E9F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47B3"/>
    <w:rsid w:val="00FD618B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4A1"/>
    <w:rsid w:val="00FE6F60"/>
    <w:rsid w:val="00FE7AE1"/>
    <w:rsid w:val="00FF05BE"/>
    <w:rsid w:val="00FF1E10"/>
    <w:rsid w:val="00FF1F0D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A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19</TotalTime>
  <Pages>10</Pages>
  <Words>1517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Exercícios da Atividade Prática de Lógica de Programação e Algoritmos C</vt:lpstr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Exercícios da Atividade Prática de Lógica de Programação e Algoritmos C</dc:title>
  <dc:subject>Lógica de Programação</dc:subject>
  <dc:creator>Renan Portela Jorge</dc:creator>
  <cp:keywords/>
  <dc:description/>
  <cp:lastModifiedBy>RENAN PORTELA JORGE</cp:lastModifiedBy>
  <cp:revision>12</cp:revision>
  <cp:lastPrinted>2020-11-23T21:46:00Z</cp:lastPrinted>
  <dcterms:created xsi:type="dcterms:W3CDTF">2022-09-23T13:27:00Z</dcterms:created>
  <dcterms:modified xsi:type="dcterms:W3CDTF">2022-11-11T18:44:00Z</dcterms:modified>
</cp:coreProperties>
</file>